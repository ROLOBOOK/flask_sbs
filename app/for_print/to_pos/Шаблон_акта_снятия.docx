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0" w:rsidRPr="003C30A3" w:rsidRDefault="00860903" w:rsidP="00D90AB0">
      <w:pPr>
        <w:spacing w:line="240" w:lineRule="atLeast"/>
        <w:jc w:val="right"/>
        <w:rPr>
          <w:b/>
          <w:snapToGrid w:val="0"/>
          <w:sz w:val="22"/>
          <w:szCs w:val="22"/>
        </w:rPr>
      </w:pPr>
      <w:r>
        <w:rPr>
          <w:noProof/>
        </w:rPr>
        <w:drawing>
          <wp:inline distT="0" distB="0" distL="0" distR="0" wp14:anchorId="54622ACA" wp14:editId="551065B7">
            <wp:extent cx="772155" cy="600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87" cy="6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0" w:rsidRPr="003C30A3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3C30A3">
        <w:rPr>
          <w:snapToGrid w:val="0"/>
          <w:sz w:val="22"/>
          <w:szCs w:val="22"/>
        </w:rPr>
        <w:t>Приложение № 2</w:t>
      </w:r>
    </w:p>
    <w:p w:rsidR="00D90AB0" w:rsidRPr="003C30A3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3C30A3">
        <w:rPr>
          <w:snapToGrid w:val="0"/>
          <w:sz w:val="22"/>
          <w:szCs w:val="22"/>
        </w:rPr>
        <w:t>к Условиям</w:t>
      </w:r>
    </w:p>
    <w:p w:rsidR="00D90AB0" w:rsidRPr="003C30A3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3C30A3">
        <w:rPr>
          <w:snapToGrid w:val="0"/>
          <w:sz w:val="22"/>
          <w:szCs w:val="22"/>
        </w:rPr>
        <w:t>расчетного обслуживания ПАО «АК БАРС» БАНК</w:t>
      </w:r>
    </w:p>
    <w:p w:rsidR="00D90AB0" w:rsidRPr="003C30A3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3C30A3">
        <w:rPr>
          <w:snapToGrid w:val="0"/>
          <w:sz w:val="22"/>
          <w:szCs w:val="22"/>
        </w:rPr>
        <w:t xml:space="preserve"> с использованием платежных карт</w:t>
      </w:r>
    </w:p>
    <w:p w:rsidR="00D90AB0" w:rsidRPr="003C30A3" w:rsidRDefault="00D90AB0" w:rsidP="00D90AB0">
      <w:pPr>
        <w:keepNext/>
        <w:spacing w:before="240" w:after="120"/>
        <w:jc w:val="center"/>
        <w:outlineLvl w:val="0"/>
        <w:rPr>
          <w:b/>
          <w:bCs/>
          <w:color w:val="000000"/>
          <w:kern w:val="32"/>
          <w:sz w:val="22"/>
          <w:szCs w:val="22"/>
        </w:rPr>
      </w:pPr>
      <w:r w:rsidRPr="003C30A3">
        <w:rPr>
          <w:b/>
          <w:bCs/>
          <w:color w:val="000000"/>
          <w:kern w:val="32"/>
          <w:sz w:val="22"/>
          <w:szCs w:val="22"/>
        </w:rPr>
        <w:t>Акт</w:t>
      </w:r>
    </w:p>
    <w:p w:rsidR="00D90AB0" w:rsidRPr="003C30A3" w:rsidRDefault="00CA32FA" w:rsidP="00D90AB0">
      <w:pPr>
        <w:keepNext/>
        <w:spacing w:after="60"/>
        <w:jc w:val="center"/>
        <w:outlineLvl w:val="1"/>
        <w:rPr>
          <w:b/>
          <w:bCs/>
          <w:iCs/>
          <w:sz w:val="22"/>
          <w:szCs w:val="22"/>
        </w:rPr>
      </w:pPr>
      <w:r w:rsidRPr="003C30A3">
        <w:rPr>
          <w:b/>
          <w:bCs/>
          <w:iCs/>
          <w:sz w:val="22"/>
          <w:szCs w:val="22"/>
        </w:rPr>
        <w:t xml:space="preserve">снятия </w:t>
      </w:r>
      <w:r w:rsidR="00D90AB0" w:rsidRPr="003C30A3">
        <w:rPr>
          <w:b/>
          <w:bCs/>
          <w:iCs/>
          <w:sz w:val="22"/>
          <w:szCs w:val="22"/>
        </w:rPr>
        <w:t>расчетного оборудования</w:t>
      </w:r>
      <w:r w:rsidR="008C7730" w:rsidRPr="003C30A3">
        <w:rPr>
          <w:b/>
          <w:bCs/>
          <w:iCs/>
          <w:sz w:val="22"/>
          <w:szCs w:val="22"/>
        </w:rPr>
        <w:t xml:space="preserve"> </w:t>
      </w:r>
      <w:bookmarkStart w:id="0" w:name="НАРЕМОНТ"/>
      <w:bookmarkEnd w:id="0"/>
    </w:p>
    <w:p w:rsidR="00D90AB0" w:rsidRPr="003C30A3" w:rsidRDefault="00D90AB0" w:rsidP="00D90AB0">
      <w:pPr>
        <w:spacing w:line="240" w:lineRule="atLeast"/>
        <w:jc w:val="center"/>
        <w:rPr>
          <w:b/>
          <w:snapToGrid w:val="0"/>
          <w:sz w:val="22"/>
          <w:szCs w:val="22"/>
        </w:rPr>
      </w:pPr>
      <w:r w:rsidRPr="003C30A3">
        <w:rPr>
          <w:b/>
          <w:snapToGrid w:val="0"/>
          <w:sz w:val="22"/>
          <w:szCs w:val="22"/>
        </w:rPr>
        <w:t>№ ________ от "___"____________20__ г.</w:t>
      </w:r>
      <w:bookmarkStart w:id="1" w:name="_GoBack"/>
      <w:bookmarkEnd w:id="1"/>
    </w:p>
    <w:p w:rsidR="00D90AB0" w:rsidRPr="003C30A3" w:rsidRDefault="00D90AB0" w:rsidP="00D90AB0">
      <w:pPr>
        <w:spacing w:line="240" w:lineRule="atLeast"/>
        <w:rPr>
          <w:snapToGrid w:val="0"/>
          <w:sz w:val="22"/>
          <w:szCs w:val="22"/>
        </w:rPr>
      </w:pPr>
    </w:p>
    <w:p w:rsidR="00D90AB0" w:rsidRPr="003C30A3" w:rsidRDefault="00D90AB0" w:rsidP="002040C0">
      <w:pPr>
        <w:spacing w:line="240" w:lineRule="atLeast"/>
        <w:rPr>
          <w:b/>
          <w:snapToGrid w:val="0"/>
          <w:sz w:val="22"/>
          <w:szCs w:val="22"/>
        </w:rPr>
      </w:pPr>
      <w:r w:rsidRPr="003C30A3">
        <w:rPr>
          <w:b/>
          <w:snapToGrid w:val="0"/>
          <w:sz w:val="22"/>
          <w:szCs w:val="22"/>
        </w:rPr>
        <w:t>город _____________</w:t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Pr="003C30A3">
        <w:rPr>
          <w:b/>
          <w:snapToGrid w:val="0"/>
          <w:sz w:val="22"/>
          <w:szCs w:val="22"/>
        </w:rPr>
        <w:tab/>
      </w:r>
      <w:r w:rsidR="002040C0" w:rsidRPr="003C30A3">
        <w:rPr>
          <w:b/>
          <w:snapToGrid w:val="0"/>
          <w:sz w:val="22"/>
          <w:szCs w:val="22"/>
        </w:rPr>
        <w:tab/>
      </w:r>
      <w:r w:rsidR="002040C0" w:rsidRPr="003C30A3">
        <w:rPr>
          <w:b/>
          <w:snapToGrid w:val="0"/>
          <w:sz w:val="22"/>
          <w:szCs w:val="22"/>
        </w:rPr>
        <w:tab/>
        <w:t xml:space="preserve">          </w:t>
      </w:r>
      <w:r w:rsidRPr="003C30A3">
        <w:rPr>
          <w:b/>
          <w:snapToGrid w:val="0"/>
          <w:sz w:val="22"/>
          <w:szCs w:val="22"/>
        </w:rPr>
        <w:t>"___</w:t>
      </w:r>
      <w:proofErr w:type="gramStart"/>
      <w:r w:rsidRPr="003C30A3">
        <w:rPr>
          <w:b/>
          <w:snapToGrid w:val="0"/>
          <w:sz w:val="22"/>
          <w:szCs w:val="22"/>
        </w:rPr>
        <w:t>"  _</w:t>
      </w:r>
      <w:proofErr w:type="gramEnd"/>
      <w:r w:rsidRPr="003C30A3">
        <w:rPr>
          <w:b/>
          <w:snapToGrid w:val="0"/>
          <w:sz w:val="22"/>
          <w:szCs w:val="22"/>
        </w:rPr>
        <w:t>_______ 20__ г.</w:t>
      </w:r>
    </w:p>
    <w:p w:rsidR="001C0DA4" w:rsidRPr="003C30A3" w:rsidRDefault="00D90AB0" w:rsidP="00BE5964">
      <w:pPr>
        <w:pStyle w:val="12"/>
        <w:spacing w:before="120" w:line="240" w:lineRule="atLeast"/>
        <w:jc w:val="both"/>
        <w:rPr>
          <w:sz w:val="22"/>
          <w:szCs w:val="22"/>
        </w:rPr>
      </w:pPr>
      <w:r w:rsidRPr="003C30A3">
        <w:rPr>
          <w:b/>
          <w:sz w:val="22"/>
          <w:szCs w:val="22"/>
        </w:rPr>
        <w:t>ПАО "АК БАРС” БАНК,</w:t>
      </w:r>
      <w:r w:rsidRPr="003C30A3">
        <w:rPr>
          <w:sz w:val="22"/>
          <w:szCs w:val="22"/>
        </w:rPr>
        <w:t xml:space="preserve"> именуемый в дальнейшем </w:t>
      </w:r>
      <w:r w:rsidRPr="003C30A3">
        <w:rPr>
          <w:b/>
          <w:sz w:val="22"/>
          <w:szCs w:val="22"/>
        </w:rPr>
        <w:t>«Банк»</w:t>
      </w:r>
      <w:r w:rsidR="000B101A" w:rsidRPr="003C30A3">
        <w:rPr>
          <w:sz w:val="22"/>
          <w:szCs w:val="22"/>
        </w:rPr>
        <w:t xml:space="preserve">, в лице </w:t>
      </w:r>
      <w:bookmarkStart w:id="2" w:name="ОТ_БАНКА"/>
      <w:bookmarkEnd w:id="2"/>
      <w:r w:rsidR="00603C87">
        <w:rPr>
          <w:sz w:val="22"/>
          <w:szCs w:val="22"/>
        </w:rPr>
        <w:t>______________________________________</w:t>
      </w:r>
      <w:r w:rsidR="000B101A" w:rsidRPr="003C30A3">
        <w:rPr>
          <w:sz w:val="22"/>
          <w:szCs w:val="22"/>
        </w:rPr>
        <w:t xml:space="preserve">, с одной стороны, и </w:t>
      </w:r>
      <w:r w:rsidR="00731222">
        <w:rPr>
          <w:b/>
          <w:sz w:val="22"/>
          <w:szCs w:val="22"/>
        </w:rPr>
        <w:t>_______________________________________________________________</w:t>
      </w:r>
      <w:r w:rsidR="000B101A" w:rsidRPr="003C30A3">
        <w:rPr>
          <w:sz w:val="22"/>
          <w:szCs w:val="22"/>
        </w:rPr>
        <w:t xml:space="preserve">, </w:t>
      </w:r>
      <w:r w:rsidRPr="003C30A3">
        <w:rPr>
          <w:sz w:val="22"/>
          <w:szCs w:val="22"/>
        </w:rPr>
        <w:t xml:space="preserve">именуемое в дальнейшем </w:t>
      </w:r>
      <w:r w:rsidRPr="003C30A3">
        <w:rPr>
          <w:b/>
          <w:sz w:val="22"/>
          <w:szCs w:val="22"/>
        </w:rPr>
        <w:t>«Предприятие»</w:t>
      </w:r>
      <w:r w:rsidR="000B101A" w:rsidRPr="003C30A3">
        <w:rPr>
          <w:sz w:val="22"/>
          <w:szCs w:val="22"/>
        </w:rPr>
        <w:t>, в лице</w:t>
      </w:r>
      <w:r w:rsidR="00184380" w:rsidRPr="003C30A3">
        <w:rPr>
          <w:sz w:val="22"/>
          <w:szCs w:val="22"/>
        </w:rPr>
        <w:t xml:space="preserve"> </w:t>
      </w:r>
      <w:bookmarkStart w:id="3" w:name="ДИРЕКТОР"/>
      <w:bookmarkEnd w:id="3"/>
      <w:r w:rsidR="00603C87">
        <w:rPr>
          <w:sz w:val="22"/>
          <w:szCs w:val="22"/>
        </w:rPr>
        <w:t>_________________________________________</w:t>
      </w:r>
      <w:r w:rsidR="000B101A" w:rsidRPr="003C30A3">
        <w:rPr>
          <w:sz w:val="22"/>
          <w:szCs w:val="22"/>
        </w:rPr>
        <w:t xml:space="preserve">, действующего на основании </w:t>
      </w:r>
      <w:bookmarkStart w:id="4" w:name="УСТАВАИЛИСВИДЕТЕЛЬСТВА"/>
      <w:r w:rsidR="00FD1AC6">
        <w:rPr>
          <w:sz w:val="22"/>
          <w:szCs w:val="22"/>
        </w:rPr>
        <w:t>Устава</w:t>
      </w:r>
      <w:bookmarkEnd w:id="4"/>
      <w:r w:rsidR="000B101A" w:rsidRPr="003C30A3">
        <w:rPr>
          <w:sz w:val="22"/>
          <w:szCs w:val="22"/>
        </w:rPr>
        <w:t>,</w:t>
      </w:r>
      <w:r w:rsidRPr="003C30A3">
        <w:rPr>
          <w:sz w:val="22"/>
          <w:szCs w:val="22"/>
        </w:rPr>
        <w:t xml:space="preserve"> с другой стороны, составили настоящий акт </w:t>
      </w:r>
      <w:r w:rsidR="00CA32FA" w:rsidRPr="003C30A3">
        <w:rPr>
          <w:sz w:val="22"/>
          <w:szCs w:val="22"/>
        </w:rPr>
        <w:t xml:space="preserve">о снятии </w:t>
      </w:r>
      <w:r w:rsidRPr="003C30A3">
        <w:rPr>
          <w:sz w:val="22"/>
          <w:szCs w:val="22"/>
        </w:rPr>
        <w:t xml:space="preserve">расчетного оборудования на территории торговой точки </w:t>
      </w:r>
      <w:r w:rsidRPr="003C30A3">
        <w:rPr>
          <w:b/>
          <w:sz w:val="22"/>
          <w:szCs w:val="22"/>
        </w:rPr>
        <w:t xml:space="preserve">«Предприятия» </w:t>
      </w:r>
      <w:r w:rsidRPr="003C30A3">
        <w:rPr>
          <w:sz w:val="22"/>
          <w:szCs w:val="22"/>
        </w:rPr>
        <w:t xml:space="preserve">по адресу: </w:t>
      </w:r>
      <w:r w:rsidR="00731222">
        <w:rPr>
          <w:b/>
          <w:sz w:val="22"/>
          <w:szCs w:val="22"/>
        </w:rPr>
        <w:t>__________________________</w:t>
      </w:r>
      <w:r w:rsidR="005144AA">
        <w:rPr>
          <w:b/>
          <w:sz w:val="22"/>
          <w:szCs w:val="22"/>
        </w:rPr>
        <w:t>_</w:t>
      </w:r>
      <w:r w:rsidR="00731222">
        <w:rPr>
          <w:b/>
          <w:sz w:val="22"/>
          <w:szCs w:val="22"/>
        </w:rPr>
        <w:t>_________________________________________</w:t>
      </w:r>
      <w:r w:rsidRPr="003C30A3">
        <w:rPr>
          <w:sz w:val="22"/>
          <w:szCs w:val="22"/>
        </w:rPr>
        <w:t xml:space="preserve">, в соответствии с </w:t>
      </w:r>
      <w:r w:rsidRPr="003C30A3">
        <w:rPr>
          <w:bCs/>
          <w:sz w:val="22"/>
          <w:szCs w:val="22"/>
        </w:rPr>
        <w:t>Заявлением об организации Банком расчетного обслуживания с использованием платежных карт</w:t>
      </w:r>
      <w:r w:rsidRPr="003C30A3">
        <w:rPr>
          <w:sz w:val="22"/>
          <w:szCs w:val="22"/>
        </w:rPr>
        <w:t xml:space="preserve"> </w:t>
      </w:r>
      <w:r w:rsidR="00B922E9" w:rsidRPr="003C30A3">
        <w:rPr>
          <w:sz w:val="22"/>
          <w:szCs w:val="22"/>
        </w:rPr>
        <w:t xml:space="preserve"> </w:t>
      </w:r>
      <w:r w:rsidRPr="003C30A3">
        <w:rPr>
          <w:sz w:val="22"/>
          <w:szCs w:val="22"/>
        </w:rPr>
        <w:t>нижепоименованные материальные ценности:</w:t>
      </w:r>
    </w:p>
    <w:tbl>
      <w:tblPr>
        <w:tblW w:w="10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1"/>
        <w:gridCol w:w="2552"/>
        <w:gridCol w:w="2417"/>
      </w:tblGrid>
      <w:tr w:rsidR="00806337" w:rsidRPr="003C30A3" w:rsidTr="00806337">
        <w:trPr>
          <w:cantSplit/>
          <w:trHeight w:val="922"/>
          <w:jc w:val="center"/>
        </w:trPr>
        <w:tc>
          <w:tcPr>
            <w:tcW w:w="5821" w:type="dxa"/>
          </w:tcPr>
          <w:p w:rsidR="00806337" w:rsidRPr="003C30A3" w:rsidRDefault="00806337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3C30A3">
              <w:rPr>
                <w:b/>
                <w:snapToGrid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2552" w:type="dxa"/>
          </w:tcPr>
          <w:p w:rsidR="00806337" w:rsidRPr="003C30A3" w:rsidRDefault="00806337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3C30A3">
              <w:rPr>
                <w:b/>
                <w:snapToGrid w:val="0"/>
                <w:sz w:val="22"/>
                <w:szCs w:val="22"/>
              </w:rPr>
              <w:t>Кол-во единиц оборудования (шт.)</w:t>
            </w:r>
          </w:p>
        </w:tc>
        <w:tc>
          <w:tcPr>
            <w:tcW w:w="2417" w:type="dxa"/>
          </w:tcPr>
          <w:p w:rsidR="00806337" w:rsidRPr="003C30A3" w:rsidRDefault="00806337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3C30A3">
              <w:rPr>
                <w:b/>
                <w:snapToGrid w:val="0"/>
                <w:sz w:val="22"/>
                <w:szCs w:val="22"/>
              </w:rPr>
              <w:t>Стоимость оборудования (руб.)</w:t>
            </w:r>
          </w:p>
        </w:tc>
      </w:tr>
      <w:tr w:rsidR="00806337" w:rsidRPr="003C30A3" w:rsidTr="00806337">
        <w:trPr>
          <w:cantSplit/>
          <w:trHeight w:val="1120"/>
          <w:jc w:val="center"/>
        </w:trPr>
        <w:tc>
          <w:tcPr>
            <w:tcW w:w="5821" w:type="dxa"/>
          </w:tcPr>
          <w:p w:rsidR="00731222" w:rsidRDefault="00731222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</w:p>
          <w:p w:rsidR="00806337" w:rsidRPr="003C30A3" w:rsidRDefault="00806337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>+ блок питания (зарядное устройство)</w:t>
            </w:r>
          </w:p>
          <w:p w:rsidR="00806337" w:rsidRPr="00731222" w:rsidRDefault="00806337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  <w:lang w:val="en-US"/>
              </w:rPr>
              <w:t>s</w:t>
            </w:r>
            <w:r w:rsidRPr="00731222">
              <w:rPr>
                <w:sz w:val="22"/>
                <w:szCs w:val="22"/>
              </w:rPr>
              <w:t>/</w:t>
            </w:r>
            <w:r w:rsidRPr="003C30A3">
              <w:rPr>
                <w:sz w:val="22"/>
                <w:szCs w:val="22"/>
                <w:lang w:val="en-US"/>
              </w:rPr>
              <w:t>n</w:t>
            </w:r>
            <w:r w:rsidRPr="00731222">
              <w:rPr>
                <w:sz w:val="22"/>
                <w:szCs w:val="22"/>
              </w:rPr>
              <w:t xml:space="preserve">: </w:t>
            </w:r>
            <w:bookmarkStart w:id="5" w:name="СЕРИЙНЫЙ_НОМЕР1"/>
            <w:bookmarkEnd w:id="5"/>
          </w:p>
          <w:p w:rsidR="00806337" w:rsidRPr="00731222" w:rsidRDefault="00806337" w:rsidP="00731222">
            <w:pPr>
              <w:spacing w:line="240" w:lineRule="atLeast"/>
              <w:ind w:left="318"/>
              <w:rPr>
                <w:snapToGrid w:val="0"/>
                <w:sz w:val="22"/>
                <w:szCs w:val="22"/>
              </w:rPr>
            </w:pPr>
            <w:r w:rsidRPr="003C30A3">
              <w:rPr>
                <w:snapToGrid w:val="0"/>
                <w:sz w:val="22"/>
                <w:szCs w:val="22"/>
                <w:lang w:val="en-US"/>
              </w:rPr>
              <w:t>id</w:t>
            </w:r>
            <w:r w:rsidRPr="00731222">
              <w:rPr>
                <w:snapToGrid w:val="0"/>
                <w:sz w:val="22"/>
                <w:szCs w:val="22"/>
              </w:rPr>
              <w:t xml:space="preserve">: </w:t>
            </w:r>
          </w:p>
        </w:tc>
        <w:tc>
          <w:tcPr>
            <w:tcW w:w="2552" w:type="dxa"/>
          </w:tcPr>
          <w:p w:rsidR="00CE541B" w:rsidRPr="00731222" w:rsidRDefault="00CE541B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  <w:p w:rsidR="00CE541B" w:rsidRPr="00731222" w:rsidRDefault="00CE541B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  <w:p w:rsidR="00806337" w:rsidRPr="003C30A3" w:rsidRDefault="00806337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  <w:r w:rsidRPr="003C30A3">
              <w:rPr>
                <w:snapToGrid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417" w:type="dxa"/>
          </w:tcPr>
          <w:p w:rsidR="00806337" w:rsidRPr="003C30A3" w:rsidRDefault="00806337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806337" w:rsidRPr="003C30A3" w:rsidTr="00806337">
        <w:trPr>
          <w:cantSplit/>
          <w:trHeight w:val="373"/>
          <w:jc w:val="center"/>
        </w:trPr>
        <w:tc>
          <w:tcPr>
            <w:tcW w:w="5821" w:type="dxa"/>
          </w:tcPr>
          <w:p w:rsidR="00806337" w:rsidRPr="003C30A3" w:rsidRDefault="00FD1AC6" w:rsidP="002040C0">
            <w:pPr>
              <w:pStyle w:val="12"/>
              <w:spacing w:before="120" w:line="240" w:lineRule="atLeast"/>
              <w:ind w:firstLine="284"/>
              <w:rPr>
                <w:sz w:val="22"/>
                <w:szCs w:val="22"/>
              </w:rPr>
            </w:pPr>
            <w:bookmarkStart w:id="6" w:name="МОДЕЛЬ2"/>
            <w:r>
              <w:rPr>
                <w:sz w:val="22"/>
                <w:szCs w:val="22"/>
              </w:rPr>
              <w:t>Нет</w:t>
            </w:r>
            <w:bookmarkEnd w:id="6"/>
          </w:p>
          <w:p w:rsidR="00806337" w:rsidRPr="003C30A3" w:rsidRDefault="00806337" w:rsidP="002040C0">
            <w:pPr>
              <w:pStyle w:val="12"/>
              <w:spacing w:before="120" w:line="240" w:lineRule="atLeast"/>
              <w:ind w:firstLine="284"/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 xml:space="preserve">s/n: </w:t>
            </w:r>
            <w:bookmarkStart w:id="7" w:name="СЕРИЙНЫЙ_НОМЕР2"/>
            <w:bookmarkEnd w:id="7"/>
          </w:p>
        </w:tc>
        <w:tc>
          <w:tcPr>
            <w:tcW w:w="2552" w:type="dxa"/>
          </w:tcPr>
          <w:p w:rsidR="0024771A" w:rsidRDefault="0024771A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  <w:p w:rsidR="00806337" w:rsidRPr="003C30A3" w:rsidRDefault="00806337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  <w:lang w:val="en-US"/>
              </w:rPr>
            </w:pPr>
            <w:r w:rsidRPr="003C30A3">
              <w:rPr>
                <w:snapToGrid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417" w:type="dxa"/>
          </w:tcPr>
          <w:p w:rsidR="00806337" w:rsidRPr="003C30A3" w:rsidRDefault="00806337" w:rsidP="008A7BFC">
            <w:pPr>
              <w:spacing w:line="240" w:lineRule="atLeast"/>
              <w:jc w:val="center"/>
              <w:rPr>
                <w:sz w:val="22"/>
                <w:szCs w:val="22"/>
              </w:rPr>
            </w:pPr>
            <w:bookmarkStart w:id="8" w:name="ЦЕНА2"/>
            <w:bookmarkEnd w:id="8"/>
          </w:p>
        </w:tc>
      </w:tr>
    </w:tbl>
    <w:p w:rsidR="00B922E9" w:rsidRPr="003C30A3" w:rsidRDefault="00B922E9" w:rsidP="002040C0">
      <w:pPr>
        <w:spacing w:line="240" w:lineRule="atLeast"/>
        <w:rPr>
          <w:b/>
          <w:snapToGrid w:val="0"/>
          <w:sz w:val="22"/>
          <w:szCs w:val="22"/>
        </w:rPr>
      </w:pPr>
      <w:r w:rsidRPr="003C30A3">
        <w:rPr>
          <w:b/>
          <w:snapToGrid w:val="0"/>
          <w:sz w:val="22"/>
          <w:szCs w:val="22"/>
        </w:rPr>
        <w:t xml:space="preserve">Всего </w:t>
      </w:r>
      <w:proofErr w:type="gramStart"/>
      <w:r w:rsidRPr="003C30A3">
        <w:rPr>
          <w:b/>
          <w:snapToGrid w:val="0"/>
          <w:sz w:val="22"/>
          <w:szCs w:val="22"/>
        </w:rPr>
        <w:t xml:space="preserve">наименований  </w:t>
      </w:r>
      <w:r w:rsidR="00CE541B">
        <w:rPr>
          <w:b/>
          <w:snapToGrid w:val="0"/>
          <w:sz w:val="22"/>
          <w:szCs w:val="22"/>
        </w:rPr>
        <w:t>2</w:t>
      </w:r>
      <w:proofErr w:type="gramEnd"/>
      <w:r w:rsidRPr="003C30A3">
        <w:rPr>
          <w:b/>
          <w:snapToGrid w:val="0"/>
          <w:sz w:val="22"/>
          <w:szCs w:val="22"/>
        </w:rPr>
        <w:t xml:space="preserve"> (</w:t>
      </w:r>
      <w:r w:rsidR="00CE541B">
        <w:rPr>
          <w:b/>
          <w:snapToGrid w:val="0"/>
          <w:sz w:val="22"/>
          <w:szCs w:val="22"/>
        </w:rPr>
        <w:t>два</w:t>
      </w:r>
      <w:r w:rsidRPr="003C30A3">
        <w:rPr>
          <w:b/>
          <w:snapToGrid w:val="0"/>
          <w:sz w:val="22"/>
          <w:szCs w:val="22"/>
        </w:rPr>
        <w:t>)</w:t>
      </w:r>
    </w:p>
    <w:p w:rsidR="008C7730" w:rsidRPr="003C30A3" w:rsidRDefault="008C7730" w:rsidP="002040C0">
      <w:pPr>
        <w:spacing w:line="240" w:lineRule="atLeast"/>
        <w:rPr>
          <w:snapToGrid w:val="0"/>
          <w:sz w:val="22"/>
          <w:szCs w:val="22"/>
        </w:rPr>
      </w:pPr>
      <w:bookmarkStart w:id="9" w:name="РЕМОНТ"/>
      <w:bookmarkEnd w:id="9"/>
    </w:p>
    <w:p w:rsidR="00B922E9" w:rsidRPr="003C30A3" w:rsidRDefault="00B922E9" w:rsidP="00B922E9">
      <w:pPr>
        <w:spacing w:line="0" w:lineRule="atLeast"/>
        <w:jc w:val="both"/>
        <w:rPr>
          <w:snapToGrid w:val="0"/>
          <w:sz w:val="22"/>
          <w:szCs w:val="22"/>
        </w:rPr>
      </w:pPr>
      <w:bookmarkStart w:id="10" w:name="РАСТОРЖЕНИЕ"/>
      <w:r w:rsidRPr="003C30A3">
        <w:rPr>
          <w:snapToGrid w:val="0"/>
          <w:sz w:val="22"/>
          <w:szCs w:val="22"/>
        </w:rPr>
        <w:t xml:space="preserve">Исправное техническое состояние и характеристики </w:t>
      </w:r>
      <w:r w:rsidR="00081162" w:rsidRPr="003C30A3">
        <w:rPr>
          <w:snapToGrid w:val="0"/>
          <w:sz w:val="22"/>
          <w:szCs w:val="22"/>
        </w:rPr>
        <w:t xml:space="preserve">снимаемого </w:t>
      </w:r>
      <w:r w:rsidRPr="003C30A3">
        <w:rPr>
          <w:snapToGrid w:val="0"/>
          <w:sz w:val="22"/>
          <w:szCs w:val="22"/>
        </w:rPr>
        <w:t>оборудования подтверждены комиссией в составе:</w:t>
      </w:r>
    </w:p>
    <w:p w:rsidR="00B922E9" w:rsidRPr="003C30A3" w:rsidRDefault="00B922E9" w:rsidP="002040C0">
      <w:pPr>
        <w:numPr>
          <w:ilvl w:val="0"/>
          <w:numId w:val="3"/>
        </w:numPr>
        <w:tabs>
          <w:tab w:val="clear" w:pos="360"/>
          <w:tab w:val="num" w:pos="1070"/>
        </w:tabs>
        <w:spacing w:after="240"/>
        <w:ind w:left="1080" w:hanging="357"/>
        <w:jc w:val="both"/>
        <w:rPr>
          <w:b/>
          <w:snapToGrid w:val="0"/>
          <w:sz w:val="22"/>
          <w:szCs w:val="22"/>
        </w:rPr>
      </w:pPr>
      <w:r w:rsidRPr="003C30A3">
        <w:rPr>
          <w:b/>
          <w:snapToGrid w:val="0"/>
          <w:sz w:val="22"/>
          <w:szCs w:val="22"/>
        </w:rPr>
        <w:t>от Банка: ___________________________________________</w:t>
      </w:r>
      <w:r w:rsidRPr="003C30A3">
        <w:rPr>
          <w:snapToGrid w:val="0"/>
          <w:sz w:val="22"/>
          <w:szCs w:val="22"/>
        </w:rPr>
        <w:t>____________________</w:t>
      </w:r>
    </w:p>
    <w:p w:rsidR="00B922E9" w:rsidRPr="003C30A3" w:rsidRDefault="00B922E9" w:rsidP="002040C0">
      <w:pPr>
        <w:numPr>
          <w:ilvl w:val="0"/>
          <w:numId w:val="3"/>
        </w:numPr>
        <w:tabs>
          <w:tab w:val="clear" w:pos="360"/>
          <w:tab w:val="num" w:pos="1070"/>
        </w:tabs>
        <w:spacing w:after="120"/>
        <w:ind w:left="1080" w:hanging="357"/>
        <w:jc w:val="both"/>
        <w:rPr>
          <w:b/>
          <w:snapToGrid w:val="0"/>
          <w:sz w:val="22"/>
          <w:szCs w:val="22"/>
        </w:rPr>
      </w:pPr>
      <w:r w:rsidRPr="003C30A3">
        <w:rPr>
          <w:b/>
          <w:snapToGrid w:val="0"/>
          <w:sz w:val="22"/>
          <w:szCs w:val="22"/>
        </w:rPr>
        <w:t xml:space="preserve">от Предприятия: </w:t>
      </w:r>
      <w:r w:rsidRPr="003C30A3">
        <w:rPr>
          <w:snapToGrid w:val="0"/>
          <w:sz w:val="22"/>
          <w:szCs w:val="22"/>
        </w:rPr>
        <w:t>________________________________________________________</w:t>
      </w:r>
      <w:r w:rsidR="002040C0" w:rsidRPr="003C30A3">
        <w:rPr>
          <w:snapToGrid w:val="0"/>
          <w:sz w:val="22"/>
          <w:szCs w:val="22"/>
        </w:rPr>
        <w:t>_</w:t>
      </w:r>
    </w:p>
    <w:tbl>
      <w:tblPr>
        <w:tblW w:w="107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71"/>
        <w:gridCol w:w="5268"/>
      </w:tblGrid>
      <w:tr w:rsidR="00B922E9" w:rsidRPr="003C30A3" w:rsidTr="00786FFA">
        <w:trPr>
          <w:trHeight w:val="485"/>
        </w:trPr>
        <w:tc>
          <w:tcPr>
            <w:tcW w:w="5471" w:type="dxa"/>
          </w:tcPr>
          <w:bookmarkEnd w:id="10"/>
          <w:p w:rsidR="00B922E9" w:rsidRPr="003C30A3" w:rsidRDefault="00B922E9" w:rsidP="00983344">
            <w:pPr>
              <w:rPr>
                <w:b/>
                <w:sz w:val="22"/>
                <w:szCs w:val="22"/>
              </w:rPr>
            </w:pPr>
            <w:r w:rsidRPr="003C30A3">
              <w:rPr>
                <w:b/>
                <w:sz w:val="22"/>
                <w:szCs w:val="22"/>
              </w:rPr>
              <w:t>Предприятие</w:t>
            </w:r>
          </w:p>
        </w:tc>
        <w:tc>
          <w:tcPr>
            <w:tcW w:w="5268" w:type="dxa"/>
          </w:tcPr>
          <w:p w:rsidR="00B922E9" w:rsidRPr="003C30A3" w:rsidRDefault="00B922E9" w:rsidP="00983344">
            <w:pPr>
              <w:rPr>
                <w:b/>
                <w:sz w:val="22"/>
                <w:szCs w:val="22"/>
              </w:rPr>
            </w:pPr>
            <w:r w:rsidRPr="003C30A3">
              <w:rPr>
                <w:b/>
                <w:sz w:val="22"/>
                <w:szCs w:val="22"/>
              </w:rPr>
              <w:t>Банк</w:t>
            </w:r>
          </w:p>
          <w:p w:rsidR="00B922E9" w:rsidRPr="003C30A3" w:rsidRDefault="00B922E9" w:rsidP="00983344">
            <w:pPr>
              <w:rPr>
                <w:b/>
                <w:sz w:val="22"/>
                <w:szCs w:val="22"/>
              </w:rPr>
            </w:pPr>
          </w:p>
        </w:tc>
      </w:tr>
      <w:tr w:rsidR="00B922E9" w:rsidRPr="003C30A3" w:rsidTr="00786FFA">
        <w:trPr>
          <w:trHeight w:val="774"/>
        </w:trPr>
        <w:tc>
          <w:tcPr>
            <w:tcW w:w="5471" w:type="dxa"/>
          </w:tcPr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3C30A3" w:rsidRDefault="004D487A" w:rsidP="00983344">
            <w:pPr>
              <w:jc w:val="center"/>
              <w:rPr>
                <w:i/>
                <w:sz w:val="22"/>
                <w:szCs w:val="22"/>
              </w:rPr>
            </w:pPr>
            <w:r w:rsidRPr="003C30A3">
              <w:rPr>
                <w:i/>
                <w:sz w:val="22"/>
                <w:szCs w:val="22"/>
              </w:rPr>
              <w:t>Должность, Ф.И.</w:t>
            </w:r>
            <w:r w:rsidR="00B922E9" w:rsidRPr="003C30A3">
              <w:rPr>
                <w:i/>
                <w:sz w:val="22"/>
                <w:szCs w:val="22"/>
              </w:rPr>
              <w:t>О.</w:t>
            </w: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 xml:space="preserve">___________________ / </w:t>
            </w:r>
            <w:r w:rsidRPr="003C30A3">
              <w:rPr>
                <w:sz w:val="22"/>
                <w:szCs w:val="22"/>
                <w:u w:val="single"/>
              </w:rPr>
              <w:t>________________</w:t>
            </w:r>
            <w:r w:rsidRPr="003C30A3">
              <w:rPr>
                <w:sz w:val="22"/>
                <w:szCs w:val="22"/>
              </w:rPr>
              <w:t xml:space="preserve"> /</w:t>
            </w:r>
          </w:p>
          <w:p w:rsidR="00B922E9" w:rsidRPr="003C30A3" w:rsidRDefault="00B922E9" w:rsidP="00983344">
            <w:pPr>
              <w:rPr>
                <w:i/>
                <w:sz w:val="22"/>
                <w:szCs w:val="22"/>
              </w:rPr>
            </w:pPr>
            <w:r w:rsidRPr="003C30A3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3C30A3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3C30A3">
              <w:rPr>
                <w:i/>
                <w:sz w:val="22"/>
                <w:szCs w:val="22"/>
              </w:rPr>
              <w:t xml:space="preserve">                        (Ф.И.О.)</w:t>
            </w: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>М.П.</w:t>
            </w:r>
          </w:p>
        </w:tc>
        <w:tc>
          <w:tcPr>
            <w:tcW w:w="5268" w:type="dxa"/>
          </w:tcPr>
          <w:p w:rsidR="00B922E9" w:rsidRPr="003C30A3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3C30A3" w:rsidRDefault="004D487A" w:rsidP="00983344">
            <w:pPr>
              <w:jc w:val="center"/>
              <w:rPr>
                <w:i/>
                <w:sz w:val="22"/>
                <w:szCs w:val="22"/>
              </w:rPr>
            </w:pPr>
            <w:r w:rsidRPr="003C30A3">
              <w:rPr>
                <w:i/>
                <w:sz w:val="22"/>
                <w:szCs w:val="22"/>
              </w:rPr>
              <w:t>Должность, Ф.И.</w:t>
            </w:r>
            <w:r w:rsidR="00B922E9" w:rsidRPr="003C30A3">
              <w:rPr>
                <w:i/>
                <w:sz w:val="22"/>
                <w:szCs w:val="22"/>
              </w:rPr>
              <w:t>О.</w:t>
            </w: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 xml:space="preserve">___________________ / </w:t>
            </w:r>
            <w:r w:rsidRPr="003C30A3">
              <w:rPr>
                <w:color w:val="000000"/>
                <w:sz w:val="22"/>
                <w:szCs w:val="22"/>
                <w:u w:val="single"/>
              </w:rPr>
              <w:t>_______________</w:t>
            </w:r>
            <w:r w:rsidRPr="003C30A3">
              <w:rPr>
                <w:sz w:val="22"/>
                <w:szCs w:val="22"/>
                <w:u w:val="single"/>
              </w:rPr>
              <w:t xml:space="preserve"> </w:t>
            </w:r>
            <w:r w:rsidRPr="003C30A3">
              <w:rPr>
                <w:sz w:val="22"/>
                <w:szCs w:val="22"/>
              </w:rPr>
              <w:t>/</w:t>
            </w:r>
          </w:p>
          <w:p w:rsidR="00B922E9" w:rsidRPr="003C30A3" w:rsidRDefault="00B922E9" w:rsidP="00983344">
            <w:pPr>
              <w:rPr>
                <w:i/>
                <w:sz w:val="22"/>
                <w:szCs w:val="22"/>
              </w:rPr>
            </w:pPr>
            <w:r w:rsidRPr="003C30A3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3C30A3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3C30A3">
              <w:rPr>
                <w:i/>
                <w:sz w:val="22"/>
                <w:szCs w:val="22"/>
              </w:rPr>
              <w:t xml:space="preserve">                          (Ф.И.О.)</w:t>
            </w: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</w:p>
          <w:p w:rsidR="00B922E9" w:rsidRPr="003C30A3" w:rsidRDefault="00B922E9" w:rsidP="00983344">
            <w:pPr>
              <w:rPr>
                <w:sz w:val="22"/>
                <w:szCs w:val="22"/>
              </w:rPr>
            </w:pPr>
            <w:r w:rsidRPr="003C30A3">
              <w:rPr>
                <w:sz w:val="22"/>
                <w:szCs w:val="22"/>
              </w:rPr>
              <w:t>М.П.</w:t>
            </w:r>
          </w:p>
        </w:tc>
      </w:tr>
    </w:tbl>
    <w:p w:rsidR="00081162" w:rsidRPr="003C30A3" w:rsidRDefault="00081162" w:rsidP="00081162">
      <w:pPr>
        <w:pStyle w:val="12"/>
        <w:spacing w:before="120" w:line="360" w:lineRule="auto"/>
        <w:ind w:firstLine="284"/>
        <w:rPr>
          <w:sz w:val="22"/>
          <w:szCs w:val="22"/>
        </w:rPr>
      </w:pPr>
    </w:p>
    <w:p w:rsidR="00A441B5" w:rsidRPr="003C30A3" w:rsidRDefault="00A441B5" w:rsidP="00081162">
      <w:pPr>
        <w:pStyle w:val="12"/>
        <w:spacing w:before="120" w:line="360" w:lineRule="auto"/>
        <w:ind w:firstLine="284"/>
        <w:rPr>
          <w:sz w:val="22"/>
          <w:szCs w:val="22"/>
        </w:rPr>
      </w:pPr>
    </w:p>
    <w:sectPr w:rsidR="00A441B5" w:rsidRPr="003C30A3" w:rsidSect="002040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4"/>
      <w:pgMar w:top="284" w:right="422" w:bottom="568" w:left="709" w:header="57" w:footer="3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C6" w:rsidRDefault="00FD1AC6" w:rsidP="00557FB3">
      <w:r>
        <w:separator/>
      </w:r>
    </w:p>
  </w:endnote>
  <w:endnote w:type="continuationSeparator" w:id="0">
    <w:p w:rsidR="00FD1AC6" w:rsidRDefault="00FD1AC6" w:rsidP="0055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FB3" w:rsidRPr="00C71352" w:rsidRDefault="00C71352" w:rsidP="00C71352">
    <w:pPr>
      <w:jc w:val="center"/>
      <w:rPr>
        <w:lang w:val="en-US"/>
      </w:rPr>
    </w:pPr>
    <w:r>
      <w:rPr>
        <w:b/>
        <w:i/>
        <w:sz w:val="24"/>
        <w:szCs w:val="24"/>
      </w:rPr>
      <w:t>Инженерная служба (843)239-73-38, 8-800-2005-304</w:t>
    </w:r>
    <w:r>
      <w:rPr>
        <w:b/>
        <w:sz w:val="24"/>
        <w:szCs w:val="24"/>
      </w:rPr>
      <w:t xml:space="preserve"> </w:t>
    </w:r>
    <w:r>
      <w:rPr>
        <w:b/>
        <w:i/>
        <w:sz w:val="24"/>
        <w:szCs w:val="24"/>
      </w:rPr>
      <w:t>Круглосуточно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C6" w:rsidRDefault="00FD1AC6" w:rsidP="00557FB3">
      <w:r>
        <w:separator/>
      </w:r>
    </w:p>
  </w:footnote>
  <w:footnote w:type="continuationSeparator" w:id="0">
    <w:p w:rsidR="00FD1AC6" w:rsidRDefault="00FD1AC6" w:rsidP="0055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E38"/>
    <w:multiLevelType w:val="hybridMultilevel"/>
    <w:tmpl w:val="E46CB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A339D"/>
    <w:multiLevelType w:val="hybridMultilevel"/>
    <w:tmpl w:val="9E7223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F01F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0701C43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41906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C6"/>
    <w:rsid w:val="0002219E"/>
    <w:rsid w:val="00022ACB"/>
    <w:rsid w:val="00052430"/>
    <w:rsid w:val="000628C1"/>
    <w:rsid w:val="00065EED"/>
    <w:rsid w:val="00081162"/>
    <w:rsid w:val="00086293"/>
    <w:rsid w:val="000A2C54"/>
    <w:rsid w:val="000A5C43"/>
    <w:rsid w:val="000B101A"/>
    <w:rsid w:val="000C5759"/>
    <w:rsid w:val="000C5C35"/>
    <w:rsid w:val="0010301D"/>
    <w:rsid w:val="00113DEB"/>
    <w:rsid w:val="00114B8A"/>
    <w:rsid w:val="00123331"/>
    <w:rsid w:val="001338AB"/>
    <w:rsid w:val="001369CB"/>
    <w:rsid w:val="001453CC"/>
    <w:rsid w:val="00166093"/>
    <w:rsid w:val="00171606"/>
    <w:rsid w:val="00184380"/>
    <w:rsid w:val="0018609F"/>
    <w:rsid w:val="001A6684"/>
    <w:rsid w:val="001B1E14"/>
    <w:rsid w:val="001C0DA4"/>
    <w:rsid w:val="001D2D4A"/>
    <w:rsid w:val="001E7DA6"/>
    <w:rsid w:val="002040C0"/>
    <w:rsid w:val="00207107"/>
    <w:rsid w:val="00210079"/>
    <w:rsid w:val="002379F7"/>
    <w:rsid w:val="00245DB6"/>
    <w:rsid w:val="0024771A"/>
    <w:rsid w:val="00261384"/>
    <w:rsid w:val="002817F2"/>
    <w:rsid w:val="00283177"/>
    <w:rsid w:val="0028333D"/>
    <w:rsid w:val="002C139D"/>
    <w:rsid w:val="002D2521"/>
    <w:rsid w:val="002D63F7"/>
    <w:rsid w:val="002E1BAF"/>
    <w:rsid w:val="002E740B"/>
    <w:rsid w:val="002F0D8E"/>
    <w:rsid w:val="002F4DB9"/>
    <w:rsid w:val="002F75A6"/>
    <w:rsid w:val="00300B8A"/>
    <w:rsid w:val="00315BB8"/>
    <w:rsid w:val="00320A7B"/>
    <w:rsid w:val="003371AB"/>
    <w:rsid w:val="00343204"/>
    <w:rsid w:val="00374280"/>
    <w:rsid w:val="00386D38"/>
    <w:rsid w:val="003A2755"/>
    <w:rsid w:val="003A5BE6"/>
    <w:rsid w:val="003B5EDF"/>
    <w:rsid w:val="003C30A3"/>
    <w:rsid w:val="003D1A27"/>
    <w:rsid w:val="003E2C87"/>
    <w:rsid w:val="003F666D"/>
    <w:rsid w:val="00405625"/>
    <w:rsid w:val="004142D2"/>
    <w:rsid w:val="004271BD"/>
    <w:rsid w:val="0043324F"/>
    <w:rsid w:val="00465C6E"/>
    <w:rsid w:val="00467B04"/>
    <w:rsid w:val="004735E7"/>
    <w:rsid w:val="004C7778"/>
    <w:rsid w:val="004D487A"/>
    <w:rsid w:val="004D4B45"/>
    <w:rsid w:val="004E27C0"/>
    <w:rsid w:val="004F0D6B"/>
    <w:rsid w:val="004F1ACC"/>
    <w:rsid w:val="005144AA"/>
    <w:rsid w:val="0051483D"/>
    <w:rsid w:val="00514DAD"/>
    <w:rsid w:val="00516EE0"/>
    <w:rsid w:val="005221FA"/>
    <w:rsid w:val="00522CDD"/>
    <w:rsid w:val="00527A95"/>
    <w:rsid w:val="005430D6"/>
    <w:rsid w:val="00550E43"/>
    <w:rsid w:val="00553ACC"/>
    <w:rsid w:val="00557FB3"/>
    <w:rsid w:val="0056396F"/>
    <w:rsid w:val="00563F2C"/>
    <w:rsid w:val="00585DE4"/>
    <w:rsid w:val="005A48E9"/>
    <w:rsid w:val="005B4220"/>
    <w:rsid w:val="005D49C0"/>
    <w:rsid w:val="005E0A5B"/>
    <w:rsid w:val="00603C87"/>
    <w:rsid w:val="00610503"/>
    <w:rsid w:val="0061707F"/>
    <w:rsid w:val="00627AF4"/>
    <w:rsid w:val="00643D73"/>
    <w:rsid w:val="00656868"/>
    <w:rsid w:val="0065791D"/>
    <w:rsid w:val="00671A38"/>
    <w:rsid w:val="006776B5"/>
    <w:rsid w:val="00677DE4"/>
    <w:rsid w:val="006819A8"/>
    <w:rsid w:val="006B096F"/>
    <w:rsid w:val="006C6F0D"/>
    <w:rsid w:val="006D33DA"/>
    <w:rsid w:val="006D60A8"/>
    <w:rsid w:val="006F41D9"/>
    <w:rsid w:val="00701121"/>
    <w:rsid w:val="00701436"/>
    <w:rsid w:val="00707674"/>
    <w:rsid w:val="00721912"/>
    <w:rsid w:val="00731222"/>
    <w:rsid w:val="00772AAB"/>
    <w:rsid w:val="00777E8C"/>
    <w:rsid w:val="00784E7D"/>
    <w:rsid w:val="00786FFA"/>
    <w:rsid w:val="007963E6"/>
    <w:rsid w:val="007C7318"/>
    <w:rsid w:val="007D77C8"/>
    <w:rsid w:val="008022DD"/>
    <w:rsid w:val="00806337"/>
    <w:rsid w:val="00811AF2"/>
    <w:rsid w:val="008136E6"/>
    <w:rsid w:val="00820211"/>
    <w:rsid w:val="00827E3F"/>
    <w:rsid w:val="00837ED3"/>
    <w:rsid w:val="00845EE6"/>
    <w:rsid w:val="00860903"/>
    <w:rsid w:val="008A7BFC"/>
    <w:rsid w:val="008B4C7E"/>
    <w:rsid w:val="008B7AC6"/>
    <w:rsid w:val="008C03A0"/>
    <w:rsid w:val="008C7730"/>
    <w:rsid w:val="008D49B4"/>
    <w:rsid w:val="008D536E"/>
    <w:rsid w:val="008E267A"/>
    <w:rsid w:val="008F22FE"/>
    <w:rsid w:val="008F2C0E"/>
    <w:rsid w:val="00902023"/>
    <w:rsid w:val="00903E76"/>
    <w:rsid w:val="009256C1"/>
    <w:rsid w:val="00937880"/>
    <w:rsid w:val="00950EA5"/>
    <w:rsid w:val="00967F8D"/>
    <w:rsid w:val="00992C60"/>
    <w:rsid w:val="00994C10"/>
    <w:rsid w:val="009A37B3"/>
    <w:rsid w:val="009B7FEA"/>
    <w:rsid w:val="009C21FC"/>
    <w:rsid w:val="009D36E8"/>
    <w:rsid w:val="00A031F8"/>
    <w:rsid w:val="00A13443"/>
    <w:rsid w:val="00A1368B"/>
    <w:rsid w:val="00A34C41"/>
    <w:rsid w:val="00A441B5"/>
    <w:rsid w:val="00A562EF"/>
    <w:rsid w:val="00A72566"/>
    <w:rsid w:val="00A72D86"/>
    <w:rsid w:val="00A80F74"/>
    <w:rsid w:val="00A910D3"/>
    <w:rsid w:val="00A9236C"/>
    <w:rsid w:val="00A925AD"/>
    <w:rsid w:val="00A97FF9"/>
    <w:rsid w:val="00AB1C23"/>
    <w:rsid w:val="00AD746E"/>
    <w:rsid w:val="00AE651E"/>
    <w:rsid w:val="00AE79D6"/>
    <w:rsid w:val="00AF0156"/>
    <w:rsid w:val="00AF53F4"/>
    <w:rsid w:val="00B11EF3"/>
    <w:rsid w:val="00B1790F"/>
    <w:rsid w:val="00B2379F"/>
    <w:rsid w:val="00B238E6"/>
    <w:rsid w:val="00B2582B"/>
    <w:rsid w:val="00B71FFD"/>
    <w:rsid w:val="00B8264C"/>
    <w:rsid w:val="00B922E9"/>
    <w:rsid w:val="00B92FCF"/>
    <w:rsid w:val="00BB3C79"/>
    <w:rsid w:val="00BB7485"/>
    <w:rsid w:val="00BD4410"/>
    <w:rsid w:val="00BD60E3"/>
    <w:rsid w:val="00BE5964"/>
    <w:rsid w:val="00C02AAE"/>
    <w:rsid w:val="00C06FCB"/>
    <w:rsid w:val="00C21538"/>
    <w:rsid w:val="00C25AF6"/>
    <w:rsid w:val="00C30ACA"/>
    <w:rsid w:val="00C315BA"/>
    <w:rsid w:val="00C42FCE"/>
    <w:rsid w:val="00C50CA2"/>
    <w:rsid w:val="00C56867"/>
    <w:rsid w:val="00C71352"/>
    <w:rsid w:val="00CA32FA"/>
    <w:rsid w:val="00CB3BCE"/>
    <w:rsid w:val="00CC4D54"/>
    <w:rsid w:val="00CD297F"/>
    <w:rsid w:val="00CD666B"/>
    <w:rsid w:val="00CE303D"/>
    <w:rsid w:val="00CE541B"/>
    <w:rsid w:val="00CE6025"/>
    <w:rsid w:val="00CF6476"/>
    <w:rsid w:val="00D15188"/>
    <w:rsid w:val="00D20099"/>
    <w:rsid w:val="00D302E9"/>
    <w:rsid w:val="00D42B1C"/>
    <w:rsid w:val="00D45FE6"/>
    <w:rsid w:val="00D854D6"/>
    <w:rsid w:val="00D90AB0"/>
    <w:rsid w:val="00D972CB"/>
    <w:rsid w:val="00D979E8"/>
    <w:rsid w:val="00DA4E71"/>
    <w:rsid w:val="00DA6CF6"/>
    <w:rsid w:val="00DB1160"/>
    <w:rsid w:val="00DB6D5C"/>
    <w:rsid w:val="00DD462C"/>
    <w:rsid w:val="00DE057B"/>
    <w:rsid w:val="00DF404E"/>
    <w:rsid w:val="00E26B7F"/>
    <w:rsid w:val="00E503C9"/>
    <w:rsid w:val="00E55A46"/>
    <w:rsid w:val="00E60ACE"/>
    <w:rsid w:val="00E67180"/>
    <w:rsid w:val="00E8613C"/>
    <w:rsid w:val="00E93F1A"/>
    <w:rsid w:val="00EA72B4"/>
    <w:rsid w:val="00EF5A64"/>
    <w:rsid w:val="00F04F04"/>
    <w:rsid w:val="00F2229B"/>
    <w:rsid w:val="00F269FD"/>
    <w:rsid w:val="00F3258D"/>
    <w:rsid w:val="00F3597E"/>
    <w:rsid w:val="00F36355"/>
    <w:rsid w:val="00F4742B"/>
    <w:rsid w:val="00F7577B"/>
    <w:rsid w:val="00F8424B"/>
    <w:rsid w:val="00F939DB"/>
    <w:rsid w:val="00FA7DB1"/>
    <w:rsid w:val="00FB2E60"/>
    <w:rsid w:val="00FD1AC6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FBBEE1-AA94-4711-99A9-EDF8AFC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24F"/>
  </w:style>
  <w:style w:type="paragraph" w:styleId="1">
    <w:name w:val="heading 1"/>
    <w:basedOn w:val="10"/>
    <w:next w:val="10"/>
    <w:qFormat/>
    <w:rsid w:val="0043324F"/>
    <w:pPr>
      <w:keepNext/>
      <w:spacing w:line="240" w:lineRule="atLeast"/>
      <w:outlineLvl w:val="0"/>
    </w:pPr>
    <w:rPr>
      <w:sz w:val="24"/>
    </w:rPr>
  </w:style>
  <w:style w:type="paragraph" w:styleId="2">
    <w:name w:val="heading 2"/>
    <w:basedOn w:val="a"/>
    <w:next w:val="a"/>
    <w:qFormat/>
    <w:rsid w:val="0043324F"/>
    <w:pPr>
      <w:keepNext/>
      <w:widowControl w:val="0"/>
      <w:spacing w:before="20" w:line="360" w:lineRule="auto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3324F"/>
    <w:rPr>
      <w:snapToGrid w:val="0"/>
    </w:rPr>
  </w:style>
  <w:style w:type="character" w:customStyle="1" w:styleId="11">
    <w:name w:val="Основной шрифт абзаца1"/>
    <w:rsid w:val="0043324F"/>
  </w:style>
  <w:style w:type="paragraph" w:styleId="a3">
    <w:name w:val="Balloon Text"/>
    <w:basedOn w:val="a"/>
    <w:semiHidden/>
    <w:rsid w:val="0082021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0B101A"/>
    <w:rPr>
      <w:snapToGrid w:val="0"/>
    </w:rPr>
  </w:style>
  <w:style w:type="table" w:styleId="a4">
    <w:name w:val="Table Grid"/>
    <w:basedOn w:val="a1"/>
    <w:rsid w:val="001C0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1E7DA6"/>
    <w:rPr>
      <w:snapToGrid w:val="0"/>
    </w:rPr>
  </w:style>
  <w:style w:type="paragraph" w:styleId="a5">
    <w:name w:val="header"/>
    <w:basedOn w:val="a"/>
    <w:link w:val="a6"/>
    <w:rsid w:val="00557F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57FB3"/>
  </w:style>
  <w:style w:type="paragraph" w:styleId="a7">
    <w:name w:val="footer"/>
    <w:basedOn w:val="a"/>
    <w:link w:val="a8"/>
    <w:rsid w:val="00557F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57FB3"/>
  </w:style>
  <w:style w:type="paragraph" w:styleId="a9">
    <w:name w:val="List Paragraph"/>
    <w:basedOn w:val="a"/>
    <w:uiPriority w:val="34"/>
    <w:qFormat/>
    <w:rsid w:val="00AE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bb-win.akbars.ru\Common\&#1054;&#1073;&#1084;&#1077;&#1085;%20&#1092;&#1072;&#1081;&#1083;&#1072;&#1084;&#1080;\&#1054;&#1060;%20&#1069;&#1082;&#1074;&#1072;&#1081;&#1088;&#1080;&#1085;&#1075;&#1086;&#1074;&#1086;&#1077;%20&#1086;&#1073;&#1086;&#1088;&#1091;&#1076;&#1086;&#1074;&#1072;&#1085;&#1080;&#1077;\&#1054;&#1073;&#1097;&#1072;&#1103;\&#1063;&#1090;&#1077;&#1085;&#1080;&#1077;%20-%20&#1042;&#1089;&#1077;\&#1058;&#1077;&#1088;&#1084;&#1080;&#1085;&#1072;&#1083;&#1099;\&#1064;&#1072;&#1073;&#1083;&#1086;&#1085;&#1099;\&#1089;&#1085;&#1103;&#1090;&#1080;&#1077;\Vx510_Vx520_Pinpad@&#1089;&#1085;&#1103;&#1090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5FA18-D2DE-415F-BC42-EE743F44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Vx510_Vx520_Pinpad@снятие</Template>
  <TotalTime>0</TotalTime>
  <Pages>1</Pages>
  <Words>154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 № 1</vt:lpstr>
    </vt:vector>
  </TitlesOfParts>
  <Company>abb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№ 1</dc:title>
  <dc:creator>UserCustom</dc:creator>
  <cp:lastModifiedBy>Чернов Михаил Леонидович</cp:lastModifiedBy>
  <cp:revision>4</cp:revision>
  <cp:lastPrinted>2020-03-17T11:24:00Z</cp:lastPrinted>
  <dcterms:created xsi:type="dcterms:W3CDTF">2020-03-17T12:04:00Z</dcterms:created>
  <dcterms:modified xsi:type="dcterms:W3CDTF">2020-04-03T08:51:00Z</dcterms:modified>
</cp:coreProperties>
</file>