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B0" w:rsidRPr="00AE79D6" w:rsidRDefault="00426157" w:rsidP="00D90AB0">
      <w:pPr>
        <w:spacing w:line="240" w:lineRule="atLeast"/>
        <w:jc w:val="right"/>
        <w:rPr>
          <w:b/>
          <w:snapToGrid w:val="0"/>
          <w:sz w:val="22"/>
          <w:szCs w:val="22"/>
        </w:rPr>
      </w:pPr>
      <w:r>
        <w:rPr>
          <w:noProof/>
        </w:rPr>
        <w:drawing>
          <wp:inline distT="0" distB="0" distL="0" distR="0" wp14:anchorId="771A5387" wp14:editId="6E3A33D3">
            <wp:extent cx="772155" cy="6000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787" cy="6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B0" w:rsidRPr="00DF404E" w:rsidRDefault="00D90AB0" w:rsidP="00D90AB0">
      <w:pPr>
        <w:spacing w:line="240" w:lineRule="atLeast"/>
        <w:jc w:val="right"/>
        <w:rPr>
          <w:snapToGrid w:val="0"/>
          <w:sz w:val="22"/>
          <w:szCs w:val="22"/>
        </w:rPr>
      </w:pPr>
      <w:r w:rsidRPr="00AE79D6">
        <w:rPr>
          <w:snapToGrid w:val="0"/>
          <w:sz w:val="22"/>
          <w:szCs w:val="22"/>
        </w:rPr>
        <w:t>Приложение № 2</w:t>
      </w:r>
    </w:p>
    <w:p w:rsidR="00D90AB0" w:rsidRPr="00AE79D6" w:rsidRDefault="00D90AB0" w:rsidP="00D90AB0">
      <w:pPr>
        <w:spacing w:line="240" w:lineRule="atLeast"/>
        <w:jc w:val="right"/>
        <w:rPr>
          <w:snapToGrid w:val="0"/>
          <w:sz w:val="22"/>
          <w:szCs w:val="22"/>
        </w:rPr>
      </w:pPr>
      <w:r w:rsidRPr="00AE79D6">
        <w:rPr>
          <w:snapToGrid w:val="0"/>
          <w:sz w:val="22"/>
          <w:szCs w:val="22"/>
        </w:rPr>
        <w:t>к Условиям</w:t>
      </w:r>
    </w:p>
    <w:p w:rsidR="00D90AB0" w:rsidRPr="00A925AD" w:rsidRDefault="00D90AB0" w:rsidP="00D90AB0">
      <w:pPr>
        <w:spacing w:line="240" w:lineRule="atLeast"/>
        <w:jc w:val="right"/>
        <w:rPr>
          <w:snapToGrid w:val="0"/>
          <w:sz w:val="22"/>
          <w:szCs w:val="22"/>
        </w:rPr>
      </w:pPr>
      <w:r w:rsidRPr="00AE79D6">
        <w:rPr>
          <w:snapToGrid w:val="0"/>
          <w:sz w:val="22"/>
          <w:szCs w:val="22"/>
        </w:rPr>
        <w:t>расчетного обслуживания ПАО «АК БАРС» БАНК</w:t>
      </w:r>
    </w:p>
    <w:p w:rsidR="00D90AB0" w:rsidRPr="00AE79D6" w:rsidRDefault="00D90AB0" w:rsidP="00D90AB0">
      <w:pPr>
        <w:spacing w:line="240" w:lineRule="atLeast"/>
        <w:jc w:val="right"/>
        <w:rPr>
          <w:snapToGrid w:val="0"/>
          <w:sz w:val="22"/>
          <w:szCs w:val="22"/>
        </w:rPr>
      </w:pPr>
      <w:r w:rsidRPr="00AE79D6">
        <w:rPr>
          <w:snapToGrid w:val="0"/>
          <w:sz w:val="22"/>
          <w:szCs w:val="22"/>
        </w:rPr>
        <w:t xml:space="preserve"> с использованием платежных карт</w:t>
      </w:r>
    </w:p>
    <w:p w:rsidR="00D90AB0" w:rsidRPr="00AE79D6" w:rsidRDefault="00D90AB0" w:rsidP="00D90AB0">
      <w:pPr>
        <w:keepNext/>
        <w:spacing w:before="240" w:after="120"/>
        <w:jc w:val="center"/>
        <w:outlineLvl w:val="0"/>
        <w:rPr>
          <w:b/>
          <w:bCs/>
          <w:color w:val="000000"/>
          <w:kern w:val="32"/>
          <w:sz w:val="22"/>
          <w:szCs w:val="22"/>
        </w:rPr>
      </w:pPr>
      <w:r w:rsidRPr="00AE79D6">
        <w:rPr>
          <w:b/>
          <w:bCs/>
          <w:color w:val="000000"/>
          <w:kern w:val="32"/>
          <w:sz w:val="22"/>
          <w:szCs w:val="22"/>
        </w:rPr>
        <w:t>Акт</w:t>
      </w:r>
    </w:p>
    <w:p w:rsidR="00D90AB0" w:rsidRPr="00AE79D6" w:rsidRDefault="00D90AB0" w:rsidP="00D90AB0">
      <w:pPr>
        <w:keepNext/>
        <w:spacing w:after="60"/>
        <w:jc w:val="center"/>
        <w:outlineLvl w:val="1"/>
        <w:rPr>
          <w:b/>
          <w:bCs/>
          <w:iCs/>
          <w:sz w:val="22"/>
          <w:szCs w:val="22"/>
        </w:rPr>
      </w:pPr>
      <w:r w:rsidRPr="00AE79D6">
        <w:rPr>
          <w:b/>
          <w:bCs/>
          <w:iCs/>
          <w:sz w:val="22"/>
          <w:szCs w:val="22"/>
        </w:rPr>
        <w:t>установки расчетного оборудования</w:t>
      </w:r>
    </w:p>
    <w:p w:rsidR="00D90AB0" w:rsidRPr="00AE79D6" w:rsidRDefault="00D90AB0" w:rsidP="00D90AB0">
      <w:pPr>
        <w:spacing w:line="240" w:lineRule="atLeast"/>
        <w:jc w:val="center"/>
        <w:rPr>
          <w:b/>
          <w:snapToGrid w:val="0"/>
          <w:sz w:val="22"/>
          <w:szCs w:val="22"/>
        </w:rPr>
      </w:pPr>
      <w:r w:rsidRPr="00AE79D6">
        <w:rPr>
          <w:b/>
          <w:snapToGrid w:val="0"/>
          <w:sz w:val="22"/>
          <w:szCs w:val="22"/>
        </w:rPr>
        <w:t>№ ________ от "___"____________20__ г.</w:t>
      </w:r>
    </w:p>
    <w:p w:rsidR="00D90AB0" w:rsidRPr="00AE79D6" w:rsidRDefault="00D90AB0" w:rsidP="00D90AB0">
      <w:pPr>
        <w:spacing w:line="240" w:lineRule="atLeast"/>
        <w:rPr>
          <w:snapToGrid w:val="0"/>
          <w:sz w:val="22"/>
          <w:szCs w:val="22"/>
        </w:rPr>
      </w:pPr>
    </w:p>
    <w:p w:rsidR="00D90AB0" w:rsidRPr="00AE79D6" w:rsidRDefault="00D90AB0" w:rsidP="002040C0">
      <w:pPr>
        <w:spacing w:line="240" w:lineRule="atLeast"/>
        <w:rPr>
          <w:b/>
          <w:snapToGrid w:val="0"/>
          <w:sz w:val="22"/>
          <w:szCs w:val="22"/>
        </w:rPr>
      </w:pPr>
      <w:r w:rsidRPr="00AE79D6">
        <w:rPr>
          <w:b/>
          <w:snapToGrid w:val="0"/>
          <w:sz w:val="22"/>
          <w:szCs w:val="22"/>
        </w:rPr>
        <w:t>город _____________</w:t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="002040C0" w:rsidRPr="00AE79D6">
        <w:rPr>
          <w:b/>
          <w:snapToGrid w:val="0"/>
          <w:sz w:val="22"/>
          <w:szCs w:val="22"/>
        </w:rPr>
        <w:tab/>
      </w:r>
      <w:r w:rsidR="002040C0" w:rsidRPr="00AE79D6">
        <w:rPr>
          <w:b/>
          <w:snapToGrid w:val="0"/>
          <w:sz w:val="22"/>
          <w:szCs w:val="22"/>
        </w:rPr>
        <w:tab/>
        <w:t xml:space="preserve">          </w:t>
      </w:r>
      <w:r w:rsidRPr="00AE79D6">
        <w:rPr>
          <w:b/>
          <w:snapToGrid w:val="0"/>
          <w:sz w:val="22"/>
          <w:szCs w:val="22"/>
        </w:rPr>
        <w:t>"___</w:t>
      </w:r>
      <w:proofErr w:type="gramStart"/>
      <w:r w:rsidRPr="00AE79D6">
        <w:rPr>
          <w:b/>
          <w:snapToGrid w:val="0"/>
          <w:sz w:val="22"/>
          <w:szCs w:val="22"/>
        </w:rPr>
        <w:t>"  _</w:t>
      </w:r>
      <w:proofErr w:type="gramEnd"/>
      <w:r w:rsidRPr="00AE79D6">
        <w:rPr>
          <w:b/>
          <w:snapToGrid w:val="0"/>
          <w:sz w:val="22"/>
          <w:szCs w:val="22"/>
        </w:rPr>
        <w:t>_______ 20__ г.</w:t>
      </w:r>
    </w:p>
    <w:p w:rsidR="001C0DA4" w:rsidRPr="00AE79D6" w:rsidRDefault="00D90AB0" w:rsidP="00126AE6">
      <w:pPr>
        <w:pStyle w:val="12"/>
        <w:spacing w:before="120" w:line="240" w:lineRule="atLeast"/>
        <w:jc w:val="both"/>
        <w:rPr>
          <w:sz w:val="22"/>
          <w:szCs w:val="22"/>
        </w:rPr>
      </w:pPr>
      <w:r w:rsidRPr="00681105">
        <w:rPr>
          <w:b/>
          <w:sz w:val="22"/>
          <w:szCs w:val="22"/>
        </w:rPr>
        <w:t>ПАО "АК БАРС” БАНК</w:t>
      </w:r>
      <w:r w:rsidRPr="00AE79D6">
        <w:rPr>
          <w:sz w:val="22"/>
          <w:szCs w:val="22"/>
        </w:rPr>
        <w:t xml:space="preserve">, именуемый в дальнейшем </w:t>
      </w:r>
      <w:r w:rsidRPr="00681105">
        <w:rPr>
          <w:b/>
          <w:sz w:val="22"/>
          <w:szCs w:val="22"/>
        </w:rPr>
        <w:t>«Банк»</w:t>
      </w:r>
      <w:r w:rsidR="000B101A" w:rsidRPr="00AE79D6">
        <w:rPr>
          <w:sz w:val="22"/>
          <w:szCs w:val="22"/>
        </w:rPr>
        <w:t>, в лице</w:t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</w:r>
      <w:r w:rsidR="000231BF">
        <w:rPr>
          <w:sz w:val="22"/>
          <w:szCs w:val="22"/>
        </w:rPr>
        <w:softHyphen/>
        <w:t>____________________________________</w:t>
      </w:r>
      <w:r w:rsidR="000B101A" w:rsidRPr="00AE79D6">
        <w:rPr>
          <w:sz w:val="22"/>
          <w:szCs w:val="22"/>
        </w:rPr>
        <w:t xml:space="preserve"> </w:t>
      </w:r>
      <w:bookmarkStart w:id="0" w:name="ОТ_БАНКА"/>
      <w:bookmarkEnd w:id="0"/>
      <w:r w:rsidR="000B101A" w:rsidRPr="00AE79D6">
        <w:rPr>
          <w:sz w:val="22"/>
          <w:szCs w:val="22"/>
        </w:rPr>
        <w:t xml:space="preserve">, с одной стороны, и </w:t>
      </w:r>
      <w:r w:rsidR="006230DD">
        <w:rPr>
          <w:b/>
          <w:sz w:val="22"/>
          <w:szCs w:val="22"/>
        </w:rPr>
        <w:t>________________________________________________________________________________</w:t>
      </w:r>
      <w:r w:rsidR="000B101A" w:rsidRPr="00AE79D6">
        <w:rPr>
          <w:sz w:val="22"/>
          <w:szCs w:val="22"/>
        </w:rPr>
        <w:t xml:space="preserve">, </w:t>
      </w:r>
      <w:r w:rsidRPr="00AE79D6">
        <w:rPr>
          <w:sz w:val="22"/>
          <w:szCs w:val="22"/>
        </w:rPr>
        <w:t xml:space="preserve">именуемое в дальнейшем </w:t>
      </w:r>
      <w:r w:rsidRPr="00AE79D6">
        <w:rPr>
          <w:b/>
          <w:sz w:val="22"/>
          <w:szCs w:val="22"/>
        </w:rPr>
        <w:t>«Предприятие»</w:t>
      </w:r>
      <w:r w:rsidR="000B101A" w:rsidRPr="00AE79D6">
        <w:rPr>
          <w:sz w:val="22"/>
          <w:szCs w:val="22"/>
        </w:rPr>
        <w:t>, в лице</w:t>
      </w:r>
      <w:r w:rsidR="00184380" w:rsidRPr="00AE79D6">
        <w:rPr>
          <w:sz w:val="22"/>
          <w:szCs w:val="22"/>
        </w:rPr>
        <w:t xml:space="preserve"> </w:t>
      </w:r>
      <w:bookmarkStart w:id="1" w:name="ДИРЕКТОР"/>
      <w:bookmarkEnd w:id="1"/>
      <w:r w:rsidR="00483193">
        <w:rPr>
          <w:sz w:val="22"/>
          <w:szCs w:val="22"/>
        </w:rPr>
        <w:t>________________________________________</w:t>
      </w:r>
      <w:r w:rsidR="000B101A" w:rsidRPr="00AE79D6">
        <w:rPr>
          <w:sz w:val="22"/>
          <w:szCs w:val="22"/>
        </w:rPr>
        <w:t xml:space="preserve">, действующего на основании </w:t>
      </w:r>
      <w:bookmarkStart w:id="2" w:name="УСТАВАИЛИСВИДЕТЕЛЬСТВА"/>
      <w:r w:rsidR="009309C0">
        <w:rPr>
          <w:sz w:val="22"/>
          <w:szCs w:val="22"/>
        </w:rPr>
        <w:t>Устава</w:t>
      </w:r>
      <w:bookmarkEnd w:id="2"/>
      <w:r w:rsidR="000B101A" w:rsidRPr="00AE79D6">
        <w:rPr>
          <w:sz w:val="22"/>
          <w:szCs w:val="22"/>
        </w:rPr>
        <w:t>,</w:t>
      </w:r>
      <w:r w:rsidRPr="00AE79D6">
        <w:rPr>
          <w:sz w:val="22"/>
          <w:szCs w:val="22"/>
        </w:rPr>
        <w:t xml:space="preserve"> с другой стороны, составили настоящий акт об установке расчетного оборудования на территории торговой точки </w:t>
      </w:r>
      <w:r w:rsidRPr="00AE79D6">
        <w:rPr>
          <w:b/>
          <w:sz w:val="22"/>
          <w:szCs w:val="22"/>
        </w:rPr>
        <w:t xml:space="preserve">«Предприятия» </w:t>
      </w:r>
      <w:r w:rsidRPr="00AE79D6">
        <w:rPr>
          <w:sz w:val="22"/>
          <w:szCs w:val="22"/>
        </w:rPr>
        <w:t xml:space="preserve">по адресу: </w:t>
      </w:r>
      <w:r w:rsidR="006230DD">
        <w:rPr>
          <w:b/>
          <w:sz w:val="22"/>
          <w:szCs w:val="22"/>
        </w:rPr>
        <w:t>___________________</w:t>
      </w:r>
      <w:r w:rsidR="00483193">
        <w:rPr>
          <w:b/>
          <w:sz w:val="22"/>
          <w:szCs w:val="22"/>
        </w:rPr>
        <w:t>___________________________</w:t>
      </w:r>
      <w:r w:rsidR="006230DD">
        <w:rPr>
          <w:b/>
          <w:sz w:val="22"/>
          <w:szCs w:val="22"/>
        </w:rPr>
        <w:t>____</w:t>
      </w:r>
      <w:r w:rsidRPr="00AE79D6">
        <w:rPr>
          <w:sz w:val="22"/>
          <w:szCs w:val="22"/>
        </w:rPr>
        <w:t xml:space="preserve">, в соответствии с </w:t>
      </w:r>
      <w:r w:rsidRPr="00AE79D6">
        <w:rPr>
          <w:bCs/>
          <w:sz w:val="22"/>
          <w:szCs w:val="22"/>
        </w:rPr>
        <w:t>Заявлением об организации Банком расчетного обслуживания с использованием платежных карт</w:t>
      </w:r>
      <w:r w:rsidRPr="00AE79D6">
        <w:rPr>
          <w:sz w:val="22"/>
          <w:szCs w:val="22"/>
        </w:rPr>
        <w:t xml:space="preserve"> нижепоименованные материальные ценности:</w:t>
      </w:r>
    </w:p>
    <w:tbl>
      <w:tblPr>
        <w:tblW w:w="10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1843"/>
        <w:gridCol w:w="1698"/>
        <w:gridCol w:w="2690"/>
      </w:tblGrid>
      <w:tr w:rsidR="00B922E9" w:rsidRPr="00AE79D6" w:rsidTr="00A925AD">
        <w:trPr>
          <w:cantSplit/>
          <w:trHeight w:val="922"/>
          <w:jc w:val="center"/>
        </w:trPr>
        <w:tc>
          <w:tcPr>
            <w:tcW w:w="4536" w:type="dxa"/>
          </w:tcPr>
          <w:p w:rsidR="00B922E9" w:rsidRPr="00AE79D6" w:rsidRDefault="00B922E9" w:rsidP="002040C0">
            <w:pPr>
              <w:spacing w:line="240" w:lineRule="atLeast"/>
              <w:jc w:val="center"/>
              <w:rPr>
                <w:b/>
                <w:snapToGrid w:val="0"/>
                <w:sz w:val="22"/>
                <w:szCs w:val="22"/>
              </w:rPr>
            </w:pPr>
            <w:r w:rsidRPr="00AE79D6">
              <w:rPr>
                <w:b/>
                <w:snapToGrid w:val="0"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1843" w:type="dxa"/>
          </w:tcPr>
          <w:p w:rsidR="00B922E9" w:rsidRPr="00AE79D6" w:rsidRDefault="00B922E9" w:rsidP="002040C0">
            <w:pPr>
              <w:spacing w:line="240" w:lineRule="atLeast"/>
              <w:jc w:val="center"/>
              <w:rPr>
                <w:b/>
                <w:snapToGrid w:val="0"/>
                <w:sz w:val="22"/>
                <w:szCs w:val="22"/>
              </w:rPr>
            </w:pPr>
            <w:r w:rsidRPr="00AE79D6">
              <w:rPr>
                <w:b/>
                <w:snapToGrid w:val="0"/>
                <w:sz w:val="22"/>
                <w:szCs w:val="22"/>
              </w:rPr>
              <w:t>Кол-во единиц оборудования (шт.)</w:t>
            </w:r>
          </w:p>
        </w:tc>
        <w:tc>
          <w:tcPr>
            <w:tcW w:w="1698" w:type="dxa"/>
          </w:tcPr>
          <w:p w:rsidR="00B922E9" w:rsidRPr="00AE79D6" w:rsidRDefault="00B922E9" w:rsidP="002040C0">
            <w:pPr>
              <w:spacing w:line="240" w:lineRule="atLeast"/>
              <w:jc w:val="center"/>
              <w:rPr>
                <w:b/>
                <w:snapToGrid w:val="0"/>
                <w:sz w:val="22"/>
                <w:szCs w:val="22"/>
              </w:rPr>
            </w:pPr>
            <w:r w:rsidRPr="00AE79D6">
              <w:rPr>
                <w:b/>
                <w:snapToGrid w:val="0"/>
                <w:sz w:val="22"/>
                <w:szCs w:val="22"/>
              </w:rPr>
              <w:t>Стоимость оборудования (руб.)</w:t>
            </w:r>
          </w:p>
        </w:tc>
        <w:tc>
          <w:tcPr>
            <w:tcW w:w="2690" w:type="dxa"/>
          </w:tcPr>
          <w:p w:rsidR="00A925AD" w:rsidRPr="00DF404E" w:rsidRDefault="00B922E9" w:rsidP="002040C0">
            <w:pPr>
              <w:spacing w:line="240" w:lineRule="atLeast"/>
              <w:jc w:val="center"/>
              <w:rPr>
                <w:b/>
                <w:snapToGrid w:val="0"/>
                <w:sz w:val="22"/>
                <w:szCs w:val="22"/>
              </w:rPr>
            </w:pPr>
            <w:r w:rsidRPr="00AE79D6">
              <w:rPr>
                <w:b/>
                <w:snapToGrid w:val="0"/>
                <w:sz w:val="22"/>
                <w:szCs w:val="22"/>
              </w:rPr>
              <w:t xml:space="preserve">Поддержка Программы лояльности </w:t>
            </w:r>
          </w:p>
          <w:p w:rsidR="00B922E9" w:rsidRPr="00AE79D6" w:rsidRDefault="00B922E9" w:rsidP="002040C0">
            <w:pPr>
              <w:spacing w:line="240" w:lineRule="atLeast"/>
              <w:jc w:val="center"/>
              <w:rPr>
                <w:b/>
                <w:snapToGrid w:val="0"/>
                <w:sz w:val="22"/>
                <w:szCs w:val="22"/>
              </w:rPr>
            </w:pPr>
            <w:r w:rsidRPr="00AE79D6">
              <w:rPr>
                <w:b/>
                <w:snapToGrid w:val="0"/>
                <w:sz w:val="22"/>
                <w:szCs w:val="22"/>
              </w:rPr>
              <w:t>«Друг компании»</w:t>
            </w:r>
          </w:p>
        </w:tc>
      </w:tr>
      <w:tr w:rsidR="00B922E9" w:rsidRPr="00AE79D6" w:rsidTr="00A925AD">
        <w:trPr>
          <w:cantSplit/>
          <w:trHeight w:val="1120"/>
          <w:jc w:val="center"/>
        </w:trPr>
        <w:tc>
          <w:tcPr>
            <w:tcW w:w="4536" w:type="dxa"/>
          </w:tcPr>
          <w:p w:rsidR="00B922E9" w:rsidRPr="00AE79D6" w:rsidRDefault="006230DD" w:rsidP="002040C0">
            <w:pPr>
              <w:pStyle w:val="12"/>
              <w:spacing w:before="120" w:line="240" w:lineRule="atLeast"/>
              <w:ind w:left="3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</w:t>
            </w:r>
          </w:p>
          <w:p w:rsidR="00B922E9" w:rsidRPr="00AE79D6" w:rsidRDefault="00B922E9" w:rsidP="002040C0">
            <w:pPr>
              <w:pStyle w:val="12"/>
              <w:spacing w:before="120" w:line="240" w:lineRule="atLeast"/>
              <w:ind w:left="318"/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+ блок питания (зарядное устройство)</w:t>
            </w:r>
          </w:p>
          <w:p w:rsidR="00B922E9" w:rsidRPr="000231BF" w:rsidRDefault="00B922E9" w:rsidP="002040C0">
            <w:pPr>
              <w:pStyle w:val="12"/>
              <w:spacing w:before="120" w:line="240" w:lineRule="atLeast"/>
              <w:ind w:left="318"/>
              <w:rPr>
                <w:sz w:val="22"/>
                <w:szCs w:val="22"/>
              </w:rPr>
            </w:pPr>
            <w:r w:rsidRPr="008D536E">
              <w:rPr>
                <w:sz w:val="22"/>
                <w:szCs w:val="22"/>
                <w:lang w:val="en-US"/>
              </w:rPr>
              <w:t>s</w:t>
            </w:r>
            <w:r w:rsidRPr="000231BF">
              <w:rPr>
                <w:sz w:val="22"/>
                <w:szCs w:val="22"/>
              </w:rPr>
              <w:t>/</w:t>
            </w:r>
            <w:r w:rsidRPr="008D536E">
              <w:rPr>
                <w:sz w:val="22"/>
                <w:szCs w:val="22"/>
                <w:lang w:val="en-US"/>
              </w:rPr>
              <w:t>n</w:t>
            </w:r>
            <w:r w:rsidRPr="000231BF">
              <w:rPr>
                <w:sz w:val="22"/>
                <w:szCs w:val="22"/>
              </w:rPr>
              <w:t xml:space="preserve">: </w:t>
            </w:r>
            <w:bookmarkStart w:id="3" w:name="СЕРИЙНЫЙ_НОМЕР1"/>
            <w:bookmarkEnd w:id="3"/>
          </w:p>
          <w:p w:rsidR="00B922E9" w:rsidRPr="008D536E" w:rsidRDefault="00B922E9" w:rsidP="006230DD">
            <w:pPr>
              <w:spacing w:line="240" w:lineRule="atLeast"/>
              <w:ind w:left="318"/>
              <w:rPr>
                <w:snapToGrid w:val="0"/>
                <w:sz w:val="22"/>
                <w:szCs w:val="22"/>
                <w:lang w:val="en-US"/>
              </w:rPr>
            </w:pPr>
            <w:r w:rsidRPr="008D536E">
              <w:rPr>
                <w:snapToGrid w:val="0"/>
                <w:sz w:val="22"/>
                <w:szCs w:val="22"/>
                <w:lang w:val="en-US"/>
              </w:rPr>
              <w:t xml:space="preserve">id: </w:t>
            </w:r>
          </w:p>
        </w:tc>
        <w:tc>
          <w:tcPr>
            <w:tcW w:w="1843" w:type="dxa"/>
          </w:tcPr>
          <w:p w:rsidR="00204598" w:rsidRPr="002C31A6" w:rsidRDefault="00204598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  <w:lang w:val="en-US"/>
              </w:rPr>
            </w:pPr>
          </w:p>
          <w:p w:rsidR="00204598" w:rsidRPr="002C31A6" w:rsidRDefault="00204598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  <w:lang w:val="en-US"/>
              </w:rPr>
            </w:pPr>
          </w:p>
          <w:p w:rsidR="00204598" w:rsidRPr="002C31A6" w:rsidRDefault="00204598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  <w:lang w:val="en-US"/>
              </w:rPr>
            </w:pPr>
          </w:p>
          <w:p w:rsidR="00B922E9" w:rsidRPr="00AE79D6" w:rsidRDefault="00B922E9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698" w:type="dxa"/>
          </w:tcPr>
          <w:p w:rsidR="00B922E9" w:rsidRPr="00AE79D6" w:rsidRDefault="00B922E9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2690" w:type="dxa"/>
            <w:vMerge w:val="restart"/>
          </w:tcPr>
          <w:p w:rsidR="00B922E9" w:rsidRPr="00AE79D6" w:rsidRDefault="009309C0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  <w:bookmarkStart w:id="4" w:name="ЛОЯЛЬНОСТЬ"/>
            <w:proofErr w:type="spellStart"/>
            <w:r>
              <w:rPr>
                <w:snapToGrid w:val="0"/>
                <w:sz w:val="22"/>
                <w:szCs w:val="22"/>
                <w:lang w:val="en-US"/>
              </w:rPr>
              <w:t>Нет</w:t>
            </w:r>
            <w:bookmarkEnd w:id="4"/>
            <w:proofErr w:type="spellEnd"/>
          </w:p>
        </w:tc>
      </w:tr>
      <w:tr w:rsidR="00B922E9" w:rsidRPr="00AE79D6" w:rsidTr="00A925AD">
        <w:trPr>
          <w:cantSplit/>
          <w:trHeight w:val="373"/>
          <w:jc w:val="center"/>
        </w:trPr>
        <w:tc>
          <w:tcPr>
            <w:tcW w:w="4536" w:type="dxa"/>
          </w:tcPr>
          <w:p w:rsidR="00B922E9" w:rsidRPr="00AE79D6" w:rsidRDefault="009309C0" w:rsidP="002040C0">
            <w:pPr>
              <w:pStyle w:val="12"/>
              <w:spacing w:before="120" w:line="240" w:lineRule="atLeast"/>
              <w:ind w:firstLine="284"/>
              <w:rPr>
                <w:sz w:val="22"/>
                <w:szCs w:val="22"/>
              </w:rPr>
            </w:pPr>
            <w:bookmarkStart w:id="5" w:name="МОДЕЛЬ2"/>
            <w:r>
              <w:rPr>
                <w:sz w:val="22"/>
                <w:szCs w:val="22"/>
              </w:rPr>
              <w:t>Нет</w:t>
            </w:r>
            <w:bookmarkEnd w:id="5"/>
          </w:p>
          <w:p w:rsidR="00B922E9" w:rsidRPr="00AE79D6" w:rsidRDefault="00B922E9" w:rsidP="002040C0">
            <w:pPr>
              <w:pStyle w:val="12"/>
              <w:spacing w:before="120" w:line="240" w:lineRule="atLeast"/>
              <w:ind w:firstLine="284"/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 xml:space="preserve">s/n: </w:t>
            </w:r>
            <w:bookmarkStart w:id="6" w:name="СЕРИЙНЫЙ_НОМЕР2"/>
            <w:bookmarkEnd w:id="6"/>
          </w:p>
        </w:tc>
        <w:tc>
          <w:tcPr>
            <w:tcW w:w="1843" w:type="dxa"/>
          </w:tcPr>
          <w:p w:rsidR="00B922E9" w:rsidRPr="00AE79D6" w:rsidRDefault="00B922E9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  <w:lang w:val="en-US"/>
              </w:rPr>
            </w:pPr>
          </w:p>
        </w:tc>
        <w:tc>
          <w:tcPr>
            <w:tcW w:w="1698" w:type="dxa"/>
          </w:tcPr>
          <w:p w:rsidR="00B922E9" w:rsidRPr="00AE79D6" w:rsidRDefault="00B922E9" w:rsidP="008A7BFC">
            <w:pPr>
              <w:spacing w:line="240" w:lineRule="atLeast"/>
              <w:jc w:val="center"/>
              <w:rPr>
                <w:sz w:val="22"/>
                <w:szCs w:val="22"/>
              </w:rPr>
            </w:pPr>
            <w:bookmarkStart w:id="7" w:name="ЦЕНА2"/>
            <w:bookmarkEnd w:id="7"/>
          </w:p>
        </w:tc>
        <w:tc>
          <w:tcPr>
            <w:tcW w:w="2690" w:type="dxa"/>
            <w:vMerge/>
          </w:tcPr>
          <w:p w:rsidR="00B922E9" w:rsidRPr="00AE79D6" w:rsidRDefault="00B922E9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B922E9" w:rsidRPr="00AE79D6" w:rsidTr="00A925AD">
        <w:trPr>
          <w:cantSplit/>
          <w:trHeight w:val="373"/>
          <w:jc w:val="center"/>
        </w:trPr>
        <w:tc>
          <w:tcPr>
            <w:tcW w:w="4536" w:type="dxa"/>
          </w:tcPr>
          <w:p w:rsidR="00B922E9" w:rsidRPr="00AE79D6" w:rsidRDefault="00B922E9" w:rsidP="002040C0">
            <w:pPr>
              <w:pStyle w:val="12"/>
              <w:spacing w:before="120" w:line="240" w:lineRule="atLeast"/>
              <w:ind w:left="317"/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Рекламно-информационная продукция (наклейки платёжных систем)</w:t>
            </w:r>
          </w:p>
        </w:tc>
        <w:tc>
          <w:tcPr>
            <w:tcW w:w="1843" w:type="dxa"/>
          </w:tcPr>
          <w:p w:rsidR="00B922E9" w:rsidRPr="000231BF" w:rsidRDefault="00B922E9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698" w:type="dxa"/>
          </w:tcPr>
          <w:p w:rsidR="00B922E9" w:rsidRPr="00AE79D6" w:rsidRDefault="00B922E9" w:rsidP="008A7BFC">
            <w:pPr>
              <w:spacing w:line="240" w:lineRule="atLeast"/>
              <w:jc w:val="center"/>
              <w:rPr>
                <w:sz w:val="22"/>
                <w:szCs w:val="22"/>
              </w:rPr>
            </w:pPr>
          </w:p>
        </w:tc>
        <w:tc>
          <w:tcPr>
            <w:tcW w:w="2690" w:type="dxa"/>
            <w:vMerge/>
          </w:tcPr>
          <w:p w:rsidR="00B922E9" w:rsidRPr="00AE79D6" w:rsidRDefault="00B922E9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B922E9" w:rsidRPr="00AE79D6" w:rsidTr="00A925AD">
        <w:trPr>
          <w:cantSplit/>
          <w:trHeight w:val="373"/>
          <w:jc w:val="center"/>
        </w:trPr>
        <w:tc>
          <w:tcPr>
            <w:tcW w:w="4536" w:type="dxa"/>
          </w:tcPr>
          <w:p w:rsidR="00B922E9" w:rsidRPr="00AE79D6" w:rsidRDefault="00B922E9" w:rsidP="002040C0">
            <w:pPr>
              <w:pStyle w:val="12"/>
              <w:spacing w:before="120" w:line="240" w:lineRule="atLeast"/>
              <w:ind w:firstLine="284"/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Инструкция по работе с терминалом</w:t>
            </w:r>
          </w:p>
        </w:tc>
        <w:tc>
          <w:tcPr>
            <w:tcW w:w="1843" w:type="dxa"/>
          </w:tcPr>
          <w:p w:rsidR="00B922E9" w:rsidRPr="000231BF" w:rsidRDefault="00B922E9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698" w:type="dxa"/>
          </w:tcPr>
          <w:p w:rsidR="00B922E9" w:rsidRPr="00AE79D6" w:rsidRDefault="00B922E9" w:rsidP="008A7BFC">
            <w:pPr>
              <w:spacing w:line="240" w:lineRule="atLeast"/>
              <w:jc w:val="center"/>
              <w:rPr>
                <w:sz w:val="22"/>
                <w:szCs w:val="22"/>
              </w:rPr>
            </w:pPr>
          </w:p>
        </w:tc>
        <w:tc>
          <w:tcPr>
            <w:tcW w:w="2690" w:type="dxa"/>
            <w:vMerge/>
          </w:tcPr>
          <w:p w:rsidR="00B922E9" w:rsidRPr="00AE79D6" w:rsidRDefault="00B922E9" w:rsidP="008A7BFC">
            <w:pPr>
              <w:spacing w:line="240" w:lineRule="atLeast"/>
              <w:jc w:val="center"/>
              <w:rPr>
                <w:snapToGrid w:val="0"/>
                <w:sz w:val="22"/>
                <w:szCs w:val="22"/>
              </w:rPr>
            </w:pPr>
          </w:p>
        </w:tc>
      </w:tr>
    </w:tbl>
    <w:p w:rsidR="00B922E9" w:rsidRPr="00AE79D6" w:rsidRDefault="00B922E9" w:rsidP="002040C0">
      <w:pPr>
        <w:spacing w:line="240" w:lineRule="atLeast"/>
        <w:rPr>
          <w:snapToGrid w:val="0"/>
          <w:sz w:val="22"/>
          <w:szCs w:val="22"/>
        </w:rPr>
      </w:pPr>
      <w:r w:rsidRPr="00AE79D6">
        <w:rPr>
          <w:b/>
          <w:snapToGrid w:val="0"/>
          <w:sz w:val="22"/>
          <w:szCs w:val="22"/>
        </w:rPr>
        <w:t xml:space="preserve">Всего </w:t>
      </w:r>
      <w:proofErr w:type="gramStart"/>
      <w:r w:rsidRPr="00AE79D6">
        <w:rPr>
          <w:b/>
          <w:snapToGrid w:val="0"/>
          <w:sz w:val="22"/>
          <w:szCs w:val="22"/>
        </w:rPr>
        <w:t xml:space="preserve">наименований  </w:t>
      </w:r>
      <w:r w:rsidR="006230DD">
        <w:rPr>
          <w:b/>
          <w:snapToGrid w:val="0"/>
          <w:sz w:val="22"/>
          <w:szCs w:val="22"/>
        </w:rPr>
        <w:t>_</w:t>
      </w:r>
      <w:proofErr w:type="gramEnd"/>
      <w:r w:rsidR="006230DD">
        <w:rPr>
          <w:b/>
          <w:snapToGrid w:val="0"/>
          <w:sz w:val="22"/>
          <w:szCs w:val="22"/>
        </w:rPr>
        <w:t>_____</w:t>
      </w:r>
      <w:r w:rsidRPr="00AE79D6">
        <w:rPr>
          <w:b/>
          <w:snapToGrid w:val="0"/>
          <w:sz w:val="22"/>
          <w:szCs w:val="22"/>
        </w:rPr>
        <w:t xml:space="preserve"> (</w:t>
      </w:r>
      <w:r w:rsidR="006230DD">
        <w:rPr>
          <w:b/>
          <w:snapToGrid w:val="0"/>
          <w:sz w:val="22"/>
          <w:szCs w:val="22"/>
        </w:rPr>
        <w:t>___________________</w:t>
      </w:r>
      <w:r w:rsidRPr="00AE79D6">
        <w:rPr>
          <w:b/>
          <w:snapToGrid w:val="0"/>
          <w:sz w:val="22"/>
          <w:szCs w:val="22"/>
        </w:rPr>
        <w:t>)</w:t>
      </w:r>
    </w:p>
    <w:p w:rsidR="00E97C5D" w:rsidRPr="000231BF" w:rsidRDefault="00E97C5D" w:rsidP="00B922E9">
      <w:pPr>
        <w:spacing w:line="0" w:lineRule="atLeast"/>
        <w:jc w:val="both"/>
        <w:rPr>
          <w:snapToGrid w:val="0"/>
          <w:sz w:val="22"/>
          <w:szCs w:val="22"/>
        </w:rPr>
      </w:pPr>
    </w:p>
    <w:p w:rsidR="00B922E9" w:rsidRPr="00AE79D6" w:rsidRDefault="00B922E9" w:rsidP="00B922E9">
      <w:pPr>
        <w:spacing w:line="0" w:lineRule="atLeast"/>
        <w:jc w:val="both"/>
        <w:rPr>
          <w:snapToGrid w:val="0"/>
          <w:sz w:val="22"/>
          <w:szCs w:val="22"/>
        </w:rPr>
      </w:pPr>
      <w:r w:rsidRPr="00AE79D6">
        <w:rPr>
          <w:snapToGrid w:val="0"/>
          <w:sz w:val="22"/>
          <w:szCs w:val="22"/>
        </w:rPr>
        <w:t>Исправное техническое состояние и характеристики устанавливаемого оборудования подтверждены комиссией в составе:</w:t>
      </w:r>
    </w:p>
    <w:p w:rsidR="00B922E9" w:rsidRPr="00AE79D6" w:rsidRDefault="00B922E9" w:rsidP="002040C0">
      <w:pPr>
        <w:numPr>
          <w:ilvl w:val="0"/>
          <w:numId w:val="3"/>
        </w:numPr>
        <w:tabs>
          <w:tab w:val="clear" w:pos="360"/>
          <w:tab w:val="num" w:pos="1070"/>
        </w:tabs>
        <w:spacing w:after="240"/>
        <w:ind w:left="1080" w:hanging="357"/>
        <w:jc w:val="both"/>
        <w:rPr>
          <w:b/>
          <w:snapToGrid w:val="0"/>
          <w:sz w:val="22"/>
          <w:szCs w:val="22"/>
        </w:rPr>
      </w:pPr>
      <w:r w:rsidRPr="00AE79D6">
        <w:rPr>
          <w:b/>
          <w:snapToGrid w:val="0"/>
          <w:sz w:val="22"/>
          <w:szCs w:val="22"/>
        </w:rPr>
        <w:t>от Банка: ___________________________________________</w:t>
      </w:r>
      <w:r w:rsidRPr="00AE79D6">
        <w:rPr>
          <w:snapToGrid w:val="0"/>
          <w:sz w:val="22"/>
          <w:szCs w:val="22"/>
        </w:rPr>
        <w:t>____________________</w:t>
      </w:r>
    </w:p>
    <w:p w:rsidR="00B922E9" w:rsidRPr="0067339D" w:rsidRDefault="00B922E9" w:rsidP="002040C0">
      <w:pPr>
        <w:numPr>
          <w:ilvl w:val="0"/>
          <w:numId w:val="3"/>
        </w:numPr>
        <w:tabs>
          <w:tab w:val="clear" w:pos="360"/>
          <w:tab w:val="num" w:pos="1070"/>
        </w:tabs>
        <w:spacing w:after="120"/>
        <w:ind w:left="1080" w:hanging="357"/>
        <w:jc w:val="both"/>
        <w:rPr>
          <w:b/>
          <w:snapToGrid w:val="0"/>
          <w:sz w:val="22"/>
          <w:szCs w:val="22"/>
        </w:rPr>
      </w:pPr>
      <w:r w:rsidRPr="00AE79D6">
        <w:rPr>
          <w:b/>
          <w:snapToGrid w:val="0"/>
          <w:sz w:val="22"/>
          <w:szCs w:val="22"/>
        </w:rPr>
        <w:t xml:space="preserve">от Предприятия: </w:t>
      </w:r>
      <w:r w:rsidRPr="00AE79D6">
        <w:rPr>
          <w:snapToGrid w:val="0"/>
          <w:sz w:val="22"/>
          <w:szCs w:val="22"/>
        </w:rPr>
        <w:t>________________________________________________________</w:t>
      </w:r>
      <w:r w:rsidR="002040C0" w:rsidRPr="00AE79D6">
        <w:rPr>
          <w:snapToGrid w:val="0"/>
          <w:sz w:val="22"/>
          <w:szCs w:val="22"/>
        </w:rPr>
        <w:t>_</w:t>
      </w:r>
    </w:p>
    <w:p w:rsidR="0067339D" w:rsidRPr="00AE79D6" w:rsidRDefault="0067339D" w:rsidP="0067339D">
      <w:pPr>
        <w:spacing w:line="0" w:lineRule="atLeast"/>
        <w:jc w:val="both"/>
        <w:rPr>
          <w:b/>
          <w:snapToGrid w:val="0"/>
          <w:sz w:val="22"/>
          <w:szCs w:val="22"/>
        </w:rPr>
      </w:pPr>
      <w:r w:rsidRPr="0067339D">
        <w:rPr>
          <w:snapToGrid w:val="0"/>
          <w:sz w:val="22"/>
          <w:szCs w:val="22"/>
        </w:rPr>
        <w:t>Оборудование имеет нормальный внешний вид и на него нанесена наклейка с номер телефона технической поддержки.</w:t>
      </w:r>
    </w:p>
    <w:tbl>
      <w:tblPr>
        <w:tblW w:w="107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83"/>
        <w:gridCol w:w="5280"/>
      </w:tblGrid>
      <w:tr w:rsidR="00B922E9" w:rsidRPr="00AE79D6" w:rsidTr="00A6582E">
        <w:trPr>
          <w:trHeight w:val="481"/>
        </w:trPr>
        <w:tc>
          <w:tcPr>
            <w:tcW w:w="5483" w:type="dxa"/>
          </w:tcPr>
          <w:p w:rsidR="00B922E9" w:rsidRPr="00AE79D6" w:rsidRDefault="00B922E9" w:rsidP="00983344">
            <w:pPr>
              <w:rPr>
                <w:b/>
                <w:sz w:val="22"/>
                <w:szCs w:val="22"/>
              </w:rPr>
            </w:pPr>
            <w:r w:rsidRPr="00AE79D6">
              <w:rPr>
                <w:b/>
                <w:sz w:val="22"/>
                <w:szCs w:val="22"/>
              </w:rPr>
              <w:t>Предприятие</w:t>
            </w:r>
          </w:p>
        </w:tc>
        <w:tc>
          <w:tcPr>
            <w:tcW w:w="5280" w:type="dxa"/>
          </w:tcPr>
          <w:p w:rsidR="00B922E9" w:rsidRPr="00AE79D6" w:rsidRDefault="00B922E9" w:rsidP="00983344">
            <w:pPr>
              <w:rPr>
                <w:b/>
                <w:sz w:val="22"/>
                <w:szCs w:val="22"/>
              </w:rPr>
            </w:pPr>
            <w:r w:rsidRPr="00AE79D6">
              <w:rPr>
                <w:b/>
                <w:sz w:val="22"/>
                <w:szCs w:val="22"/>
              </w:rPr>
              <w:t>Банк</w:t>
            </w:r>
          </w:p>
          <w:p w:rsidR="00B922E9" w:rsidRPr="00AE79D6" w:rsidRDefault="00B922E9" w:rsidP="00983344">
            <w:pPr>
              <w:rPr>
                <w:b/>
                <w:sz w:val="22"/>
                <w:szCs w:val="22"/>
              </w:rPr>
            </w:pPr>
          </w:p>
        </w:tc>
      </w:tr>
      <w:tr w:rsidR="00B922E9" w:rsidRPr="00AE79D6" w:rsidTr="00A6582E">
        <w:trPr>
          <w:trHeight w:val="768"/>
        </w:trPr>
        <w:tc>
          <w:tcPr>
            <w:tcW w:w="5483" w:type="dxa"/>
          </w:tcPr>
          <w:p w:rsidR="00B922E9" w:rsidRPr="00AE79D6" w:rsidRDefault="00B922E9" w:rsidP="00983344">
            <w:pPr>
              <w:rPr>
                <w:sz w:val="22"/>
                <w:szCs w:val="22"/>
              </w:rPr>
            </w:pPr>
          </w:p>
          <w:p w:rsidR="00B922E9" w:rsidRPr="00AE79D6" w:rsidRDefault="00B922E9" w:rsidP="00983344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B922E9" w:rsidRPr="00AE79D6" w:rsidRDefault="00B922E9" w:rsidP="00983344">
            <w:pPr>
              <w:jc w:val="center"/>
              <w:rPr>
                <w:i/>
                <w:sz w:val="22"/>
                <w:szCs w:val="22"/>
              </w:rPr>
            </w:pPr>
            <w:r w:rsidRPr="00AE79D6">
              <w:rPr>
                <w:i/>
                <w:sz w:val="22"/>
                <w:szCs w:val="22"/>
              </w:rPr>
              <w:t>Должность, Ф.И.О.</w:t>
            </w:r>
          </w:p>
          <w:p w:rsidR="00B922E9" w:rsidRPr="00AE79D6" w:rsidRDefault="00B922E9" w:rsidP="00983344">
            <w:pPr>
              <w:rPr>
                <w:sz w:val="22"/>
                <w:szCs w:val="22"/>
              </w:rPr>
            </w:pPr>
          </w:p>
          <w:p w:rsidR="00B922E9" w:rsidRPr="00AE79D6" w:rsidRDefault="00B922E9" w:rsidP="00983344">
            <w:pPr>
              <w:rPr>
                <w:sz w:val="22"/>
                <w:szCs w:val="22"/>
              </w:rPr>
            </w:pPr>
          </w:p>
          <w:p w:rsidR="00B922E9" w:rsidRPr="00AE79D6" w:rsidRDefault="00B922E9" w:rsidP="00983344">
            <w:pPr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 xml:space="preserve">___________________ / </w:t>
            </w:r>
            <w:r w:rsidRPr="00AE79D6">
              <w:rPr>
                <w:sz w:val="22"/>
                <w:szCs w:val="22"/>
                <w:u w:val="single"/>
              </w:rPr>
              <w:t>________________</w:t>
            </w:r>
            <w:r w:rsidRPr="00AE79D6">
              <w:rPr>
                <w:sz w:val="22"/>
                <w:szCs w:val="22"/>
              </w:rPr>
              <w:t xml:space="preserve"> /</w:t>
            </w:r>
          </w:p>
          <w:p w:rsidR="00B922E9" w:rsidRPr="00AE79D6" w:rsidRDefault="00B922E9" w:rsidP="00983344">
            <w:pPr>
              <w:rPr>
                <w:i/>
                <w:sz w:val="22"/>
                <w:szCs w:val="22"/>
              </w:rPr>
            </w:pPr>
            <w:r w:rsidRPr="00AE79D6">
              <w:rPr>
                <w:i/>
                <w:sz w:val="22"/>
                <w:szCs w:val="22"/>
              </w:rPr>
              <w:t xml:space="preserve">                (</w:t>
            </w:r>
            <w:proofErr w:type="gramStart"/>
            <w:r w:rsidRPr="00AE79D6">
              <w:rPr>
                <w:i/>
                <w:sz w:val="22"/>
                <w:szCs w:val="22"/>
              </w:rPr>
              <w:t xml:space="preserve">подпись)   </w:t>
            </w:r>
            <w:proofErr w:type="gramEnd"/>
            <w:r w:rsidRPr="00AE79D6">
              <w:rPr>
                <w:i/>
                <w:sz w:val="22"/>
                <w:szCs w:val="22"/>
              </w:rPr>
              <w:t xml:space="preserve">                        (Ф.И.О.)</w:t>
            </w:r>
          </w:p>
          <w:p w:rsidR="00B922E9" w:rsidRPr="00AE79D6" w:rsidRDefault="00B922E9" w:rsidP="00983344">
            <w:pPr>
              <w:rPr>
                <w:sz w:val="22"/>
                <w:szCs w:val="22"/>
              </w:rPr>
            </w:pPr>
          </w:p>
          <w:p w:rsidR="00B922E9" w:rsidRPr="00AE79D6" w:rsidRDefault="00B922E9" w:rsidP="00983344">
            <w:pPr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М.П.</w:t>
            </w:r>
          </w:p>
        </w:tc>
        <w:tc>
          <w:tcPr>
            <w:tcW w:w="5280" w:type="dxa"/>
          </w:tcPr>
          <w:p w:rsidR="00B922E9" w:rsidRPr="00AE79D6" w:rsidRDefault="00B922E9" w:rsidP="00983344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B922E9" w:rsidRPr="00AE79D6" w:rsidRDefault="00B922E9" w:rsidP="00983344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B922E9" w:rsidRPr="00AE79D6" w:rsidRDefault="00734A90" w:rsidP="0098334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Должность, Ф.И.</w:t>
            </w:r>
            <w:r w:rsidR="00B922E9" w:rsidRPr="00AE79D6">
              <w:rPr>
                <w:i/>
                <w:sz w:val="22"/>
                <w:szCs w:val="22"/>
              </w:rPr>
              <w:t>О.</w:t>
            </w:r>
          </w:p>
          <w:p w:rsidR="00B922E9" w:rsidRPr="00AE79D6" w:rsidRDefault="00B922E9" w:rsidP="00983344">
            <w:pPr>
              <w:rPr>
                <w:sz w:val="22"/>
                <w:szCs w:val="22"/>
              </w:rPr>
            </w:pPr>
          </w:p>
          <w:p w:rsidR="00B922E9" w:rsidRPr="00AE79D6" w:rsidRDefault="00B922E9" w:rsidP="00983344">
            <w:pPr>
              <w:rPr>
                <w:sz w:val="22"/>
                <w:szCs w:val="22"/>
              </w:rPr>
            </w:pPr>
          </w:p>
          <w:p w:rsidR="00B922E9" w:rsidRPr="00AE79D6" w:rsidRDefault="00B922E9" w:rsidP="00983344">
            <w:pPr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 xml:space="preserve">___________________ / </w:t>
            </w:r>
            <w:r w:rsidRPr="00AE79D6">
              <w:rPr>
                <w:color w:val="000000"/>
                <w:sz w:val="22"/>
                <w:szCs w:val="22"/>
                <w:u w:val="single"/>
              </w:rPr>
              <w:t>_______________</w:t>
            </w:r>
            <w:r w:rsidRPr="00AE79D6">
              <w:rPr>
                <w:sz w:val="22"/>
                <w:szCs w:val="22"/>
                <w:u w:val="single"/>
              </w:rPr>
              <w:t xml:space="preserve"> </w:t>
            </w:r>
            <w:r w:rsidRPr="00AE79D6">
              <w:rPr>
                <w:sz w:val="22"/>
                <w:szCs w:val="22"/>
              </w:rPr>
              <w:t>/</w:t>
            </w:r>
          </w:p>
          <w:p w:rsidR="00B922E9" w:rsidRPr="00AE79D6" w:rsidRDefault="00B922E9" w:rsidP="00983344">
            <w:pPr>
              <w:rPr>
                <w:i/>
                <w:sz w:val="22"/>
                <w:szCs w:val="22"/>
              </w:rPr>
            </w:pPr>
            <w:r w:rsidRPr="00AE79D6">
              <w:rPr>
                <w:i/>
                <w:sz w:val="22"/>
                <w:szCs w:val="22"/>
              </w:rPr>
              <w:t xml:space="preserve">                (</w:t>
            </w:r>
            <w:proofErr w:type="gramStart"/>
            <w:r w:rsidRPr="00AE79D6">
              <w:rPr>
                <w:i/>
                <w:sz w:val="22"/>
                <w:szCs w:val="22"/>
              </w:rPr>
              <w:t xml:space="preserve">подпись)   </w:t>
            </w:r>
            <w:proofErr w:type="gramEnd"/>
            <w:r w:rsidRPr="00AE79D6">
              <w:rPr>
                <w:i/>
                <w:sz w:val="22"/>
                <w:szCs w:val="22"/>
              </w:rPr>
              <w:t xml:space="preserve">                          (Ф.И.О.)</w:t>
            </w:r>
          </w:p>
          <w:p w:rsidR="00B922E9" w:rsidRPr="00AE79D6" w:rsidRDefault="00B922E9" w:rsidP="00983344">
            <w:pPr>
              <w:rPr>
                <w:sz w:val="22"/>
                <w:szCs w:val="22"/>
              </w:rPr>
            </w:pPr>
          </w:p>
          <w:p w:rsidR="00B922E9" w:rsidRPr="00AE79D6" w:rsidRDefault="00B922E9" w:rsidP="00983344">
            <w:pPr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М.П.</w:t>
            </w:r>
          </w:p>
        </w:tc>
      </w:tr>
    </w:tbl>
    <w:p w:rsidR="00A441B5" w:rsidRPr="00AE79D6" w:rsidRDefault="009309C0" w:rsidP="00D90AB0">
      <w:pPr>
        <w:pStyle w:val="12"/>
        <w:spacing w:before="120" w:line="360" w:lineRule="auto"/>
        <w:ind w:firstLine="284"/>
        <w:jc w:val="both"/>
        <w:rPr>
          <w:sz w:val="22"/>
          <w:szCs w:val="22"/>
        </w:rPr>
      </w:pPr>
      <w:bookmarkStart w:id="8" w:name="КОНТАКТНОЕ_ЛИЦО"/>
      <w:r>
        <w:rPr>
          <w:sz w:val="22"/>
          <w:szCs w:val="22"/>
        </w:rPr>
        <w:t xml:space="preserve"> </w:t>
      </w:r>
      <w:bookmarkEnd w:id="8"/>
      <w:r w:rsidR="00CF6476" w:rsidRPr="00AE79D6">
        <w:rPr>
          <w:sz w:val="22"/>
          <w:szCs w:val="22"/>
        </w:rPr>
        <w:t xml:space="preserve"> </w:t>
      </w:r>
      <w:r w:rsidR="00A441B5" w:rsidRPr="00AE79D6">
        <w:rPr>
          <w:sz w:val="22"/>
          <w:szCs w:val="22"/>
        </w:rPr>
        <w:br w:type="page"/>
      </w:r>
    </w:p>
    <w:p w:rsidR="00AE79D6" w:rsidRPr="00AE79D6" w:rsidRDefault="00426157" w:rsidP="00AE79D6">
      <w:pPr>
        <w:keepNext/>
        <w:spacing w:line="0" w:lineRule="atLeast"/>
        <w:jc w:val="right"/>
        <w:outlineLvl w:val="0"/>
        <w:rPr>
          <w:color w:val="000000"/>
          <w:kern w:val="32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4622ACA" wp14:editId="551065B7">
            <wp:extent cx="772155" cy="6000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787" cy="6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AE79D6" w:rsidRPr="00AE79D6" w:rsidRDefault="00AE79D6" w:rsidP="00AE79D6">
      <w:pPr>
        <w:widowControl w:val="0"/>
        <w:tabs>
          <w:tab w:val="right" w:pos="9865"/>
        </w:tabs>
        <w:spacing w:line="0" w:lineRule="atLeast"/>
        <w:jc w:val="right"/>
        <w:outlineLvl w:val="0"/>
        <w:rPr>
          <w:color w:val="000000"/>
          <w:kern w:val="32"/>
          <w:sz w:val="22"/>
          <w:szCs w:val="22"/>
        </w:rPr>
      </w:pPr>
      <w:r w:rsidRPr="00AE79D6">
        <w:rPr>
          <w:color w:val="000000"/>
          <w:kern w:val="32"/>
          <w:sz w:val="22"/>
          <w:szCs w:val="22"/>
        </w:rPr>
        <w:tab/>
        <w:t>Приложение №4</w:t>
      </w:r>
    </w:p>
    <w:p w:rsidR="00AE79D6" w:rsidRPr="00AE79D6" w:rsidRDefault="00AE79D6" w:rsidP="00AE79D6">
      <w:pPr>
        <w:tabs>
          <w:tab w:val="left" w:pos="567"/>
          <w:tab w:val="left" w:pos="1701"/>
          <w:tab w:val="left" w:pos="2835"/>
          <w:tab w:val="left" w:pos="3969"/>
        </w:tabs>
        <w:spacing w:line="0" w:lineRule="atLeast"/>
        <w:ind w:right="23"/>
        <w:jc w:val="right"/>
        <w:rPr>
          <w:sz w:val="22"/>
          <w:szCs w:val="22"/>
        </w:rPr>
      </w:pPr>
      <w:r w:rsidRPr="00AE79D6">
        <w:rPr>
          <w:sz w:val="22"/>
          <w:szCs w:val="22"/>
        </w:rPr>
        <w:t>к Условиям</w:t>
      </w:r>
    </w:p>
    <w:p w:rsidR="00AE79D6" w:rsidRPr="00AE79D6" w:rsidRDefault="00AE79D6" w:rsidP="00AE79D6">
      <w:pPr>
        <w:tabs>
          <w:tab w:val="left" w:pos="567"/>
          <w:tab w:val="left" w:pos="1701"/>
          <w:tab w:val="left" w:pos="2835"/>
          <w:tab w:val="left" w:pos="3969"/>
        </w:tabs>
        <w:spacing w:line="0" w:lineRule="atLeast"/>
        <w:ind w:right="24"/>
        <w:jc w:val="right"/>
        <w:rPr>
          <w:sz w:val="22"/>
          <w:szCs w:val="22"/>
        </w:rPr>
      </w:pPr>
      <w:r w:rsidRPr="00AE79D6">
        <w:rPr>
          <w:sz w:val="22"/>
          <w:szCs w:val="22"/>
        </w:rPr>
        <w:t>расчетного обслуживания ПАО «АК БАРС» БАНК</w:t>
      </w:r>
    </w:p>
    <w:p w:rsidR="00AE79D6" w:rsidRPr="00AE79D6" w:rsidRDefault="00AE79D6" w:rsidP="00AE79D6">
      <w:pPr>
        <w:tabs>
          <w:tab w:val="left" w:pos="567"/>
          <w:tab w:val="left" w:pos="1701"/>
          <w:tab w:val="left" w:pos="2835"/>
          <w:tab w:val="left" w:pos="3969"/>
        </w:tabs>
        <w:spacing w:line="0" w:lineRule="atLeast"/>
        <w:ind w:right="24"/>
        <w:jc w:val="right"/>
        <w:rPr>
          <w:sz w:val="22"/>
          <w:szCs w:val="22"/>
        </w:rPr>
      </w:pPr>
      <w:r w:rsidRPr="00AE79D6">
        <w:rPr>
          <w:sz w:val="22"/>
          <w:szCs w:val="22"/>
        </w:rPr>
        <w:t xml:space="preserve"> с использованием платежных карт</w:t>
      </w:r>
    </w:p>
    <w:p w:rsidR="00A441B5" w:rsidRPr="00AE79D6" w:rsidRDefault="00A441B5" w:rsidP="00A441B5">
      <w:pPr>
        <w:jc w:val="center"/>
        <w:rPr>
          <w:b/>
          <w:sz w:val="22"/>
          <w:szCs w:val="22"/>
        </w:rPr>
      </w:pPr>
    </w:p>
    <w:p w:rsidR="00AE79D6" w:rsidRPr="00AE79D6" w:rsidRDefault="00AE79D6" w:rsidP="00AE79D6">
      <w:pPr>
        <w:keepNext/>
        <w:spacing w:line="0" w:lineRule="atLeast"/>
        <w:jc w:val="center"/>
        <w:outlineLvl w:val="0"/>
        <w:rPr>
          <w:b/>
          <w:bCs/>
          <w:color w:val="000000"/>
          <w:kern w:val="32"/>
          <w:sz w:val="22"/>
          <w:szCs w:val="22"/>
        </w:rPr>
      </w:pPr>
      <w:r w:rsidRPr="00AE79D6">
        <w:rPr>
          <w:b/>
          <w:bCs/>
          <w:color w:val="000000"/>
          <w:kern w:val="32"/>
          <w:sz w:val="22"/>
          <w:szCs w:val="22"/>
        </w:rPr>
        <w:t>Акт</w:t>
      </w:r>
    </w:p>
    <w:p w:rsidR="00AE79D6" w:rsidRPr="00AE79D6" w:rsidRDefault="00AE79D6" w:rsidP="00AE79D6">
      <w:pPr>
        <w:jc w:val="center"/>
        <w:rPr>
          <w:b/>
          <w:sz w:val="22"/>
          <w:szCs w:val="22"/>
        </w:rPr>
      </w:pPr>
      <w:r w:rsidRPr="00AE79D6">
        <w:rPr>
          <w:b/>
          <w:sz w:val="22"/>
          <w:szCs w:val="22"/>
        </w:rPr>
        <w:t>проведения обучения персонала предприятия</w:t>
      </w:r>
    </w:p>
    <w:p w:rsidR="00AE79D6" w:rsidRPr="00AE79D6" w:rsidRDefault="00AE79D6" w:rsidP="00AE79D6">
      <w:pPr>
        <w:spacing w:line="240" w:lineRule="atLeast"/>
        <w:jc w:val="center"/>
        <w:rPr>
          <w:b/>
          <w:snapToGrid w:val="0"/>
          <w:sz w:val="22"/>
          <w:szCs w:val="22"/>
        </w:rPr>
      </w:pPr>
      <w:r w:rsidRPr="00AE79D6">
        <w:rPr>
          <w:b/>
          <w:snapToGrid w:val="0"/>
          <w:sz w:val="22"/>
          <w:szCs w:val="22"/>
        </w:rPr>
        <w:t>№ ________ от "___"____________20__ г.</w:t>
      </w:r>
    </w:p>
    <w:p w:rsidR="00AE79D6" w:rsidRPr="00AE79D6" w:rsidRDefault="00AE79D6" w:rsidP="00AE79D6">
      <w:pPr>
        <w:spacing w:line="240" w:lineRule="atLeast"/>
        <w:rPr>
          <w:snapToGrid w:val="0"/>
          <w:sz w:val="22"/>
          <w:szCs w:val="22"/>
        </w:rPr>
      </w:pPr>
    </w:p>
    <w:p w:rsidR="00AE79D6" w:rsidRPr="00AE79D6" w:rsidRDefault="00AE79D6" w:rsidP="00AE79D6">
      <w:pPr>
        <w:spacing w:line="240" w:lineRule="atLeast"/>
        <w:rPr>
          <w:b/>
          <w:snapToGrid w:val="0"/>
          <w:sz w:val="22"/>
          <w:szCs w:val="22"/>
        </w:rPr>
      </w:pPr>
      <w:r w:rsidRPr="00AE79D6">
        <w:rPr>
          <w:b/>
          <w:snapToGrid w:val="0"/>
          <w:sz w:val="22"/>
          <w:szCs w:val="22"/>
        </w:rPr>
        <w:t>город _____________</w:t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</w:r>
      <w:r w:rsidRPr="00AE79D6">
        <w:rPr>
          <w:b/>
          <w:snapToGrid w:val="0"/>
          <w:sz w:val="22"/>
          <w:szCs w:val="22"/>
        </w:rPr>
        <w:tab/>
        <w:t>"___</w:t>
      </w:r>
      <w:proofErr w:type="gramStart"/>
      <w:r w:rsidRPr="00AE79D6">
        <w:rPr>
          <w:b/>
          <w:snapToGrid w:val="0"/>
          <w:sz w:val="22"/>
          <w:szCs w:val="22"/>
        </w:rPr>
        <w:t>"  _</w:t>
      </w:r>
      <w:proofErr w:type="gramEnd"/>
      <w:r w:rsidRPr="00AE79D6">
        <w:rPr>
          <w:b/>
          <w:snapToGrid w:val="0"/>
          <w:sz w:val="22"/>
          <w:szCs w:val="22"/>
        </w:rPr>
        <w:t>______ 20__ г.</w:t>
      </w:r>
    </w:p>
    <w:p w:rsidR="00AE79D6" w:rsidRPr="00AE79D6" w:rsidRDefault="00AE79D6" w:rsidP="00AE79D6">
      <w:pPr>
        <w:spacing w:line="240" w:lineRule="atLeast"/>
        <w:rPr>
          <w:b/>
          <w:i/>
          <w:snapToGrid w:val="0"/>
          <w:sz w:val="22"/>
          <w:szCs w:val="22"/>
        </w:rPr>
      </w:pPr>
    </w:p>
    <w:p w:rsidR="00AE79D6" w:rsidRPr="00AE79D6" w:rsidRDefault="00AE79D6" w:rsidP="00AE79D6">
      <w:pPr>
        <w:jc w:val="center"/>
        <w:rPr>
          <w:sz w:val="22"/>
          <w:szCs w:val="22"/>
        </w:rPr>
      </w:pPr>
    </w:p>
    <w:p w:rsidR="00AE79D6" w:rsidRDefault="00AE79D6" w:rsidP="00AE79D6">
      <w:pPr>
        <w:spacing w:line="0" w:lineRule="atLeast"/>
        <w:jc w:val="both"/>
        <w:rPr>
          <w:snapToGrid w:val="0"/>
          <w:sz w:val="22"/>
          <w:szCs w:val="22"/>
        </w:rPr>
      </w:pPr>
      <w:r w:rsidRPr="00AE79D6">
        <w:rPr>
          <w:b/>
          <w:snapToGrid w:val="0"/>
          <w:sz w:val="22"/>
          <w:szCs w:val="22"/>
        </w:rPr>
        <w:t>ПАО "АК БАРС” БАНК</w:t>
      </w:r>
      <w:r w:rsidRPr="00AE79D6">
        <w:rPr>
          <w:snapToGrid w:val="0"/>
          <w:sz w:val="22"/>
          <w:szCs w:val="22"/>
        </w:rPr>
        <w:t xml:space="preserve">, именуемый в дальнейшем </w:t>
      </w:r>
      <w:r w:rsidRPr="00AE79D6">
        <w:rPr>
          <w:b/>
          <w:snapToGrid w:val="0"/>
          <w:sz w:val="22"/>
          <w:szCs w:val="22"/>
        </w:rPr>
        <w:t>«Банк»,</w:t>
      </w:r>
      <w:r w:rsidRPr="00AE79D6">
        <w:rPr>
          <w:snapToGrid w:val="0"/>
          <w:sz w:val="22"/>
          <w:szCs w:val="22"/>
        </w:rPr>
        <w:t xml:space="preserve"> в лице </w:t>
      </w:r>
      <w:bookmarkStart w:id="10" w:name="О_ОТ_БАНКА"/>
      <w:bookmarkEnd w:id="10"/>
      <w:r w:rsidR="000231BF">
        <w:rPr>
          <w:snapToGrid w:val="0"/>
          <w:sz w:val="22"/>
          <w:szCs w:val="22"/>
        </w:rPr>
        <w:t>_____________________________</w:t>
      </w:r>
      <w:r w:rsidRPr="00AE79D6">
        <w:rPr>
          <w:snapToGrid w:val="0"/>
          <w:sz w:val="22"/>
          <w:szCs w:val="22"/>
        </w:rPr>
        <w:t xml:space="preserve"> с одной стороны, и </w:t>
      </w:r>
      <w:r w:rsidR="006230DD">
        <w:rPr>
          <w:b/>
          <w:sz w:val="22"/>
          <w:szCs w:val="22"/>
        </w:rPr>
        <w:t>______________________________________________________________________________________</w:t>
      </w:r>
      <w:r w:rsidRPr="00AE79D6">
        <w:rPr>
          <w:sz w:val="22"/>
          <w:szCs w:val="22"/>
        </w:rPr>
        <w:t xml:space="preserve">, именуемое в дальнейшем </w:t>
      </w:r>
      <w:r w:rsidRPr="00AE79D6">
        <w:rPr>
          <w:b/>
          <w:sz w:val="22"/>
          <w:szCs w:val="22"/>
        </w:rPr>
        <w:t>«Предприятие»,</w:t>
      </w:r>
      <w:r w:rsidRPr="00AE79D6">
        <w:rPr>
          <w:b/>
          <w:snapToGrid w:val="0"/>
          <w:sz w:val="22"/>
          <w:szCs w:val="22"/>
        </w:rPr>
        <w:t xml:space="preserve"> </w:t>
      </w:r>
      <w:r w:rsidRPr="00AE79D6">
        <w:rPr>
          <w:snapToGrid w:val="0"/>
          <w:sz w:val="22"/>
          <w:szCs w:val="22"/>
        </w:rPr>
        <w:t xml:space="preserve">в лице </w:t>
      </w:r>
      <w:bookmarkStart w:id="11" w:name="О_ДИРЕКТОР"/>
      <w:bookmarkEnd w:id="11"/>
      <w:r w:rsidR="000231BF">
        <w:rPr>
          <w:snapToGrid w:val="0"/>
          <w:sz w:val="22"/>
          <w:szCs w:val="22"/>
        </w:rPr>
        <w:t>___________________________________________________</w:t>
      </w:r>
      <w:r w:rsidRPr="00AE79D6">
        <w:rPr>
          <w:sz w:val="22"/>
          <w:szCs w:val="22"/>
        </w:rPr>
        <w:t>,</w:t>
      </w:r>
      <w:r w:rsidRPr="00AE79D6">
        <w:rPr>
          <w:snapToGrid w:val="0"/>
          <w:sz w:val="22"/>
          <w:szCs w:val="22"/>
        </w:rPr>
        <w:t xml:space="preserve"> действующего на основании </w:t>
      </w:r>
      <w:bookmarkStart w:id="12" w:name="О_УСТАВАИЛИСВИДЕТЕЛЬСТВА"/>
      <w:r w:rsidR="009309C0">
        <w:rPr>
          <w:sz w:val="22"/>
          <w:szCs w:val="22"/>
        </w:rPr>
        <w:t>Устава</w:t>
      </w:r>
      <w:bookmarkEnd w:id="12"/>
      <w:r w:rsidRPr="00AE79D6">
        <w:rPr>
          <w:snapToGrid w:val="0"/>
          <w:sz w:val="22"/>
          <w:szCs w:val="22"/>
        </w:rPr>
        <w:t>, с другой стороны, составили настоящий Акт о том, что перечисленные сотрудники Предприятия:</w:t>
      </w:r>
    </w:p>
    <w:p w:rsidR="00AE79D6" w:rsidRPr="00AE79D6" w:rsidRDefault="00AE79D6" w:rsidP="00AE79D6">
      <w:pPr>
        <w:spacing w:line="0" w:lineRule="atLeast"/>
        <w:jc w:val="both"/>
        <w:rPr>
          <w:snapToGrid w:val="0"/>
          <w:sz w:val="22"/>
          <w:szCs w:val="22"/>
        </w:rPr>
      </w:pPr>
    </w:p>
    <w:tbl>
      <w:tblPr>
        <w:tblW w:w="106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2693"/>
        <w:gridCol w:w="2268"/>
      </w:tblGrid>
      <w:tr w:rsidR="00AE79D6" w:rsidRPr="00AE79D6" w:rsidTr="00AE79D6">
        <w:tc>
          <w:tcPr>
            <w:tcW w:w="5670" w:type="dxa"/>
          </w:tcPr>
          <w:p w:rsidR="00AE79D6" w:rsidRPr="00AE79D6" w:rsidRDefault="00AE79D6" w:rsidP="00983344">
            <w:pPr>
              <w:ind w:right="57"/>
              <w:jc w:val="center"/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Ф.И.О. сотрудника Предприятия, паспортные данные</w:t>
            </w:r>
          </w:p>
        </w:tc>
        <w:tc>
          <w:tcPr>
            <w:tcW w:w="2693" w:type="dxa"/>
          </w:tcPr>
          <w:p w:rsidR="00AE79D6" w:rsidRPr="00AE79D6" w:rsidRDefault="00AE79D6" w:rsidP="00983344">
            <w:pPr>
              <w:ind w:right="57"/>
              <w:jc w:val="center"/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Должность</w:t>
            </w:r>
          </w:p>
          <w:p w:rsidR="00AE79D6" w:rsidRPr="00AE79D6" w:rsidRDefault="00AE79D6" w:rsidP="00983344">
            <w:pPr>
              <w:ind w:right="57"/>
              <w:jc w:val="center"/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сотрудника</w:t>
            </w:r>
          </w:p>
        </w:tc>
        <w:tc>
          <w:tcPr>
            <w:tcW w:w="2268" w:type="dxa"/>
          </w:tcPr>
          <w:p w:rsidR="00AE79D6" w:rsidRPr="00AE79D6" w:rsidRDefault="00AE79D6" w:rsidP="00983344">
            <w:pPr>
              <w:ind w:right="57"/>
              <w:jc w:val="center"/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Подпись</w:t>
            </w:r>
          </w:p>
          <w:p w:rsidR="00AE79D6" w:rsidRPr="00AE79D6" w:rsidRDefault="00AE79D6" w:rsidP="00983344">
            <w:pPr>
              <w:ind w:right="57"/>
              <w:jc w:val="center"/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сотрудника Предприятия</w:t>
            </w:r>
          </w:p>
        </w:tc>
      </w:tr>
      <w:tr w:rsidR="00AE79D6" w:rsidRPr="00AE79D6" w:rsidTr="00983344">
        <w:trPr>
          <w:trHeight w:val="454"/>
        </w:trPr>
        <w:tc>
          <w:tcPr>
            <w:tcW w:w="5670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</w:tr>
      <w:tr w:rsidR="00AE79D6" w:rsidRPr="00AE79D6" w:rsidTr="00983344">
        <w:trPr>
          <w:trHeight w:val="454"/>
        </w:trPr>
        <w:tc>
          <w:tcPr>
            <w:tcW w:w="5670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</w:tr>
      <w:tr w:rsidR="00AE79D6" w:rsidRPr="00AE79D6" w:rsidTr="00983344">
        <w:trPr>
          <w:trHeight w:val="454"/>
        </w:trPr>
        <w:tc>
          <w:tcPr>
            <w:tcW w:w="5670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</w:tr>
      <w:tr w:rsidR="00AE79D6" w:rsidRPr="00AE79D6" w:rsidTr="00983344">
        <w:trPr>
          <w:trHeight w:val="454"/>
        </w:trPr>
        <w:tc>
          <w:tcPr>
            <w:tcW w:w="5670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</w:tr>
      <w:tr w:rsidR="00AE79D6" w:rsidRPr="00AE79D6" w:rsidTr="00983344">
        <w:trPr>
          <w:trHeight w:val="454"/>
        </w:trPr>
        <w:tc>
          <w:tcPr>
            <w:tcW w:w="5670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</w:tr>
      <w:tr w:rsidR="00AE79D6" w:rsidRPr="00AE79D6" w:rsidTr="00983344">
        <w:trPr>
          <w:trHeight w:val="454"/>
        </w:trPr>
        <w:tc>
          <w:tcPr>
            <w:tcW w:w="5670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</w:tr>
      <w:tr w:rsidR="00AE79D6" w:rsidRPr="00AE79D6" w:rsidTr="00AE79D6">
        <w:trPr>
          <w:trHeight w:val="454"/>
        </w:trPr>
        <w:tc>
          <w:tcPr>
            <w:tcW w:w="5670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</w:tr>
      <w:tr w:rsidR="00AE79D6" w:rsidRPr="00AE79D6" w:rsidTr="00AE79D6">
        <w:trPr>
          <w:trHeight w:val="454"/>
        </w:trPr>
        <w:tc>
          <w:tcPr>
            <w:tcW w:w="5670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693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E79D6" w:rsidRPr="00AE79D6" w:rsidRDefault="00AE79D6" w:rsidP="00983344">
            <w:pPr>
              <w:ind w:right="57"/>
              <w:jc w:val="both"/>
              <w:rPr>
                <w:sz w:val="22"/>
                <w:szCs w:val="22"/>
              </w:rPr>
            </w:pPr>
          </w:p>
        </w:tc>
      </w:tr>
    </w:tbl>
    <w:p w:rsidR="00AE79D6" w:rsidRPr="00AE79D6" w:rsidRDefault="00AE79D6" w:rsidP="00AE79D6">
      <w:pPr>
        <w:spacing w:line="0" w:lineRule="atLeast"/>
        <w:jc w:val="both"/>
        <w:rPr>
          <w:b/>
          <w:sz w:val="22"/>
          <w:szCs w:val="22"/>
        </w:rPr>
      </w:pPr>
      <w:r w:rsidRPr="00AE79D6">
        <w:rPr>
          <w:b/>
          <w:sz w:val="22"/>
          <w:szCs w:val="22"/>
        </w:rPr>
        <w:t xml:space="preserve"> </w:t>
      </w:r>
    </w:p>
    <w:p w:rsidR="00AE79D6" w:rsidRPr="00AE79D6" w:rsidRDefault="00AE79D6" w:rsidP="00AE79D6">
      <w:pPr>
        <w:pStyle w:val="a9"/>
        <w:numPr>
          <w:ilvl w:val="0"/>
          <w:numId w:val="5"/>
        </w:numPr>
        <w:spacing w:line="0" w:lineRule="atLeast"/>
        <w:ind w:right="57"/>
        <w:jc w:val="both"/>
        <w:rPr>
          <w:sz w:val="22"/>
          <w:szCs w:val="22"/>
        </w:rPr>
      </w:pPr>
      <w:r w:rsidRPr="00AE79D6">
        <w:rPr>
          <w:sz w:val="22"/>
          <w:szCs w:val="22"/>
        </w:rPr>
        <w:t>прошли обучение по теме: “Правила приема и обслуживания Держателей Карт и оформления операций по оплате товаров (работ, услуг) с использованием Карт в качестве платежного средства".</w:t>
      </w:r>
    </w:p>
    <w:p w:rsidR="00A441B5" w:rsidRPr="00AE79D6" w:rsidRDefault="00AE79D6" w:rsidP="00AE79D6">
      <w:pPr>
        <w:pStyle w:val="a9"/>
        <w:numPr>
          <w:ilvl w:val="0"/>
          <w:numId w:val="5"/>
        </w:numPr>
        <w:ind w:right="57"/>
        <w:rPr>
          <w:sz w:val="22"/>
          <w:szCs w:val="22"/>
        </w:rPr>
      </w:pPr>
      <w:r w:rsidRPr="00AE79D6">
        <w:rPr>
          <w:sz w:val="22"/>
          <w:szCs w:val="22"/>
        </w:rPr>
        <w:t xml:space="preserve">ознакомились с «Инструкцией по обслуживанию держателей платежных карт </w:t>
      </w:r>
      <w:r w:rsidRPr="00AE79D6">
        <w:rPr>
          <w:sz w:val="22"/>
          <w:szCs w:val="22"/>
          <w:lang w:val="en-US"/>
        </w:rPr>
        <w:t>VISA</w:t>
      </w:r>
      <w:r w:rsidRPr="00AE79D6">
        <w:rPr>
          <w:sz w:val="22"/>
          <w:szCs w:val="22"/>
        </w:rPr>
        <w:t xml:space="preserve">, </w:t>
      </w:r>
      <w:r w:rsidRPr="00AE79D6">
        <w:rPr>
          <w:sz w:val="22"/>
          <w:szCs w:val="22"/>
          <w:lang w:val="en-US"/>
        </w:rPr>
        <w:t>VISA</w:t>
      </w:r>
      <w:r w:rsidRPr="00AE79D6">
        <w:rPr>
          <w:sz w:val="22"/>
          <w:szCs w:val="22"/>
        </w:rPr>
        <w:t xml:space="preserve"> </w:t>
      </w:r>
      <w:r w:rsidRPr="00AE79D6">
        <w:rPr>
          <w:sz w:val="22"/>
          <w:szCs w:val="22"/>
          <w:lang w:val="en-US"/>
        </w:rPr>
        <w:t>Electron</w:t>
      </w:r>
      <w:r w:rsidRPr="00AE79D6">
        <w:rPr>
          <w:sz w:val="22"/>
          <w:szCs w:val="22"/>
        </w:rPr>
        <w:t xml:space="preserve">, </w:t>
      </w:r>
      <w:r w:rsidRPr="00AE79D6">
        <w:rPr>
          <w:sz w:val="22"/>
          <w:szCs w:val="22"/>
          <w:lang w:val="en-US"/>
        </w:rPr>
        <w:t>MasterCard</w:t>
      </w:r>
      <w:r w:rsidRPr="00AE79D6">
        <w:rPr>
          <w:sz w:val="22"/>
          <w:szCs w:val="22"/>
        </w:rPr>
        <w:t xml:space="preserve">, </w:t>
      </w:r>
      <w:r w:rsidRPr="00AE79D6">
        <w:rPr>
          <w:sz w:val="22"/>
          <w:szCs w:val="22"/>
          <w:lang w:val="en-US"/>
        </w:rPr>
        <w:t>Cirrus</w:t>
      </w:r>
      <w:r w:rsidRPr="00AE79D6">
        <w:rPr>
          <w:sz w:val="22"/>
          <w:szCs w:val="22"/>
        </w:rPr>
        <w:t>/</w:t>
      </w:r>
      <w:r w:rsidRPr="00AE79D6">
        <w:rPr>
          <w:sz w:val="22"/>
          <w:szCs w:val="22"/>
          <w:lang w:val="en-US"/>
        </w:rPr>
        <w:t>Maestro</w:t>
      </w:r>
      <w:r w:rsidRPr="00AE79D6">
        <w:rPr>
          <w:sz w:val="22"/>
          <w:szCs w:val="22"/>
        </w:rPr>
        <w:t xml:space="preserve"> в предприятиях торговли и сервиса».</w:t>
      </w:r>
    </w:p>
    <w:p w:rsidR="00AE79D6" w:rsidRPr="00AE79D6" w:rsidRDefault="00AE79D6" w:rsidP="00AE79D6">
      <w:pPr>
        <w:ind w:right="57"/>
        <w:rPr>
          <w:sz w:val="22"/>
          <w:szCs w:val="22"/>
        </w:rPr>
      </w:pPr>
    </w:p>
    <w:p w:rsidR="00AE79D6" w:rsidRPr="00AE79D6" w:rsidRDefault="00AE79D6" w:rsidP="00AE79D6">
      <w:pPr>
        <w:spacing w:line="0" w:lineRule="atLeast"/>
        <w:ind w:right="57"/>
        <w:jc w:val="both"/>
        <w:rPr>
          <w:sz w:val="22"/>
          <w:szCs w:val="22"/>
        </w:rPr>
      </w:pPr>
      <w:r w:rsidRPr="00AE79D6">
        <w:rPr>
          <w:sz w:val="22"/>
          <w:szCs w:val="22"/>
        </w:rPr>
        <w:t>Обучение персонала проведено сотрудником Банка ___________________</w:t>
      </w:r>
    </w:p>
    <w:p w:rsidR="00AE79D6" w:rsidRPr="00AE79D6" w:rsidRDefault="00AE79D6" w:rsidP="00AE79D6">
      <w:pPr>
        <w:spacing w:line="0" w:lineRule="atLeast"/>
        <w:ind w:right="57"/>
        <w:jc w:val="both"/>
        <w:rPr>
          <w:sz w:val="22"/>
          <w:szCs w:val="22"/>
        </w:rPr>
      </w:pPr>
    </w:p>
    <w:p w:rsidR="00AE79D6" w:rsidRPr="00AE79D6" w:rsidRDefault="00AE79D6" w:rsidP="00AE79D6">
      <w:pPr>
        <w:spacing w:line="0" w:lineRule="atLeast"/>
        <w:ind w:right="57"/>
        <w:jc w:val="both"/>
        <w:rPr>
          <w:sz w:val="22"/>
          <w:szCs w:val="22"/>
        </w:rPr>
      </w:pPr>
      <w:r w:rsidRPr="00AE79D6">
        <w:rPr>
          <w:sz w:val="22"/>
          <w:szCs w:val="22"/>
        </w:rPr>
        <w:t>Подпись сотрудника Банка ________________________</w:t>
      </w:r>
    </w:p>
    <w:p w:rsidR="00AE79D6" w:rsidRPr="00AE79D6" w:rsidRDefault="00AE79D6" w:rsidP="00AE79D6">
      <w:pPr>
        <w:spacing w:line="0" w:lineRule="atLeast"/>
        <w:ind w:right="57"/>
        <w:jc w:val="both"/>
        <w:rPr>
          <w:sz w:val="22"/>
          <w:szCs w:val="22"/>
        </w:rPr>
      </w:pPr>
    </w:p>
    <w:tbl>
      <w:tblPr>
        <w:tblW w:w="1066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593"/>
        <w:gridCol w:w="5073"/>
      </w:tblGrid>
      <w:tr w:rsidR="00AE79D6" w:rsidRPr="00AE79D6" w:rsidTr="002C31A6">
        <w:trPr>
          <w:trHeight w:val="477"/>
        </w:trPr>
        <w:tc>
          <w:tcPr>
            <w:tcW w:w="5593" w:type="dxa"/>
          </w:tcPr>
          <w:p w:rsidR="00AE79D6" w:rsidRPr="00AE79D6" w:rsidRDefault="00AE79D6" w:rsidP="00983344">
            <w:pPr>
              <w:rPr>
                <w:b/>
                <w:sz w:val="22"/>
                <w:szCs w:val="22"/>
              </w:rPr>
            </w:pPr>
            <w:r w:rsidRPr="00AE79D6">
              <w:rPr>
                <w:b/>
                <w:sz w:val="22"/>
                <w:szCs w:val="22"/>
              </w:rPr>
              <w:t>Предприятие:</w:t>
            </w:r>
          </w:p>
        </w:tc>
        <w:tc>
          <w:tcPr>
            <w:tcW w:w="5073" w:type="dxa"/>
          </w:tcPr>
          <w:p w:rsidR="00AE79D6" w:rsidRPr="00AE79D6" w:rsidRDefault="00AE79D6" w:rsidP="00983344">
            <w:pPr>
              <w:rPr>
                <w:b/>
                <w:sz w:val="22"/>
                <w:szCs w:val="22"/>
              </w:rPr>
            </w:pPr>
            <w:r w:rsidRPr="00AE79D6">
              <w:rPr>
                <w:b/>
                <w:sz w:val="22"/>
                <w:szCs w:val="22"/>
              </w:rPr>
              <w:t>Банк:</w:t>
            </w:r>
          </w:p>
          <w:p w:rsidR="00AE79D6" w:rsidRPr="00AE79D6" w:rsidRDefault="00AE79D6" w:rsidP="00983344">
            <w:pPr>
              <w:rPr>
                <w:b/>
                <w:sz w:val="22"/>
                <w:szCs w:val="22"/>
              </w:rPr>
            </w:pPr>
          </w:p>
        </w:tc>
      </w:tr>
      <w:tr w:rsidR="00AE79D6" w:rsidRPr="00AE79D6" w:rsidTr="002C31A6">
        <w:trPr>
          <w:trHeight w:val="763"/>
        </w:trPr>
        <w:tc>
          <w:tcPr>
            <w:tcW w:w="5593" w:type="dxa"/>
          </w:tcPr>
          <w:p w:rsidR="00AE79D6" w:rsidRPr="00AE79D6" w:rsidRDefault="00AE79D6" w:rsidP="00983344">
            <w:pPr>
              <w:rPr>
                <w:sz w:val="22"/>
                <w:szCs w:val="22"/>
              </w:rPr>
            </w:pPr>
          </w:p>
          <w:p w:rsidR="00AE79D6" w:rsidRPr="00AE79D6" w:rsidRDefault="00AE79D6" w:rsidP="00983344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AE79D6" w:rsidRPr="00AE79D6" w:rsidRDefault="00734A90" w:rsidP="0098334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Должность, Ф.И.</w:t>
            </w:r>
            <w:r w:rsidR="00AE79D6" w:rsidRPr="00AE79D6">
              <w:rPr>
                <w:i/>
                <w:sz w:val="22"/>
                <w:szCs w:val="22"/>
              </w:rPr>
              <w:t>О.</w:t>
            </w:r>
          </w:p>
          <w:p w:rsidR="00AE79D6" w:rsidRPr="00AE79D6" w:rsidRDefault="00AE79D6" w:rsidP="00983344">
            <w:pPr>
              <w:rPr>
                <w:sz w:val="22"/>
                <w:szCs w:val="22"/>
              </w:rPr>
            </w:pPr>
          </w:p>
          <w:p w:rsidR="00AE79D6" w:rsidRPr="00AE79D6" w:rsidRDefault="00AE79D6" w:rsidP="00983344">
            <w:pPr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 xml:space="preserve">___________________ / </w:t>
            </w:r>
            <w:r w:rsidRPr="00AE79D6">
              <w:rPr>
                <w:sz w:val="22"/>
                <w:szCs w:val="22"/>
                <w:u w:val="single"/>
              </w:rPr>
              <w:t>________________</w:t>
            </w:r>
            <w:r w:rsidRPr="00AE79D6">
              <w:rPr>
                <w:sz w:val="22"/>
                <w:szCs w:val="22"/>
              </w:rPr>
              <w:t xml:space="preserve"> /</w:t>
            </w:r>
          </w:p>
          <w:p w:rsidR="00AE79D6" w:rsidRPr="00AE79D6" w:rsidRDefault="00AE79D6" w:rsidP="00983344">
            <w:pPr>
              <w:rPr>
                <w:i/>
                <w:sz w:val="22"/>
                <w:szCs w:val="22"/>
              </w:rPr>
            </w:pPr>
            <w:r w:rsidRPr="00AE79D6">
              <w:rPr>
                <w:i/>
                <w:sz w:val="22"/>
                <w:szCs w:val="22"/>
              </w:rPr>
              <w:t xml:space="preserve">                (</w:t>
            </w:r>
            <w:proofErr w:type="gramStart"/>
            <w:r w:rsidRPr="00AE79D6">
              <w:rPr>
                <w:i/>
                <w:sz w:val="22"/>
                <w:szCs w:val="22"/>
              </w:rPr>
              <w:t xml:space="preserve">подпись)   </w:t>
            </w:r>
            <w:proofErr w:type="gramEnd"/>
            <w:r w:rsidRPr="00AE79D6">
              <w:rPr>
                <w:i/>
                <w:sz w:val="22"/>
                <w:szCs w:val="22"/>
              </w:rPr>
              <w:t xml:space="preserve">             (Ф.И.О.)</w:t>
            </w:r>
          </w:p>
          <w:p w:rsidR="00AE79D6" w:rsidRPr="00AE79D6" w:rsidRDefault="00AE79D6" w:rsidP="00983344">
            <w:pPr>
              <w:rPr>
                <w:sz w:val="22"/>
                <w:szCs w:val="22"/>
              </w:rPr>
            </w:pPr>
          </w:p>
          <w:p w:rsidR="00AE79D6" w:rsidRPr="00AE79D6" w:rsidRDefault="00AE79D6" w:rsidP="00983344">
            <w:pPr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М.П.</w:t>
            </w:r>
          </w:p>
        </w:tc>
        <w:tc>
          <w:tcPr>
            <w:tcW w:w="5073" w:type="dxa"/>
          </w:tcPr>
          <w:p w:rsidR="00AE79D6" w:rsidRPr="00AE79D6" w:rsidRDefault="00AE79D6" w:rsidP="00983344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AE79D6" w:rsidRPr="00AE79D6" w:rsidRDefault="00AE79D6" w:rsidP="00983344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AE79D6" w:rsidRPr="00AE79D6" w:rsidRDefault="00734A90" w:rsidP="0098334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Должность, Ф.И.</w:t>
            </w:r>
            <w:r w:rsidR="00AE79D6" w:rsidRPr="00AE79D6">
              <w:rPr>
                <w:i/>
                <w:sz w:val="22"/>
                <w:szCs w:val="22"/>
              </w:rPr>
              <w:t>О.</w:t>
            </w:r>
          </w:p>
          <w:p w:rsidR="00AE79D6" w:rsidRPr="00AE79D6" w:rsidRDefault="00AE79D6" w:rsidP="00983344">
            <w:pPr>
              <w:rPr>
                <w:sz w:val="22"/>
                <w:szCs w:val="22"/>
              </w:rPr>
            </w:pPr>
          </w:p>
          <w:p w:rsidR="00AE79D6" w:rsidRPr="00AE79D6" w:rsidRDefault="00AE79D6" w:rsidP="00983344">
            <w:pPr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 xml:space="preserve">_________________ / </w:t>
            </w:r>
            <w:r w:rsidRPr="00AE79D6">
              <w:rPr>
                <w:color w:val="000000"/>
                <w:sz w:val="22"/>
                <w:szCs w:val="22"/>
                <w:u w:val="single"/>
              </w:rPr>
              <w:t>_______________</w:t>
            </w:r>
            <w:r w:rsidRPr="00AE79D6">
              <w:rPr>
                <w:sz w:val="22"/>
                <w:szCs w:val="22"/>
                <w:u w:val="single"/>
              </w:rPr>
              <w:t xml:space="preserve"> </w:t>
            </w:r>
            <w:r w:rsidRPr="00AE79D6">
              <w:rPr>
                <w:sz w:val="22"/>
                <w:szCs w:val="22"/>
              </w:rPr>
              <w:t>/</w:t>
            </w:r>
          </w:p>
          <w:p w:rsidR="00AE79D6" w:rsidRPr="00AE79D6" w:rsidRDefault="00AE79D6" w:rsidP="00983344">
            <w:pPr>
              <w:rPr>
                <w:i/>
                <w:sz w:val="22"/>
                <w:szCs w:val="22"/>
              </w:rPr>
            </w:pPr>
            <w:r w:rsidRPr="00AE79D6">
              <w:rPr>
                <w:i/>
                <w:sz w:val="22"/>
                <w:szCs w:val="22"/>
              </w:rPr>
              <w:t xml:space="preserve">                (</w:t>
            </w:r>
            <w:proofErr w:type="gramStart"/>
            <w:r w:rsidRPr="00AE79D6">
              <w:rPr>
                <w:i/>
                <w:sz w:val="22"/>
                <w:szCs w:val="22"/>
              </w:rPr>
              <w:t xml:space="preserve">подпись)   </w:t>
            </w:r>
            <w:proofErr w:type="gramEnd"/>
            <w:r w:rsidRPr="00AE79D6">
              <w:rPr>
                <w:i/>
                <w:sz w:val="22"/>
                <w:szCs w:val="22"/>
              </w:rPr>
              <w:t xml:space="preserve">               (Ф.И.О.)</w:t>
            </w:r>
          </w:p>
          <w:p w:rsidR="00AE79D6" w:rsidRPr="00AE79D6" w:rsidRDefault="00AE79D6" w:rsidP="00983344">
            <w:pPr>
              <w:rPr>
                <w:sz w:val="22"/>
                <w:szCs w:val="22"/>
              </w:rPr>
            </w:pPr>
          </w:p>
          <w:p w:rsidR="00AE79D6" w:rsidRPr="00AE79D6" w:rsidRDefault="00AE79D6" w:rsidP="00983344">
            <w:pPr>
              <w:rPr>
                <w:sz w:val="22"/>
                <w:szCs w:val="22"/>
              </w:rPr>
            </w:pPr>
            <w:r w:rsidRPr="00AE79D6">
              <w:rPr>
                <w:sz w:val="22"/>
                <w:szCs w:val="22"/>
              </w:rPr>
              <w:t>М.П.</w:t>
            </w:r>
          </w:p>
        </w:tc>
      </w:tr>
    </w:tbl>
    <w:p w:rsidR="000B101A" w:rsidRPr="00AE79D6" w:rsidRDefault="000B101A" w:rsidP="002446E9">
      <w:pPr>
        <w:pStyle w:val="12"/>
        <w:spacing w:line="240" w:lineRule="atLeast"/>
        <w:rPr>
          <w:sz w:val="22"/>
          <w:szCs w:val="22"/>
        </w:rPr>
      </w:pPr>
    </w:p>
    <w:sectPr w:rsidR="000B101A" w:rsidRPr="00AE79D6" w:rsidSect="002040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4"/>
      <w:pgMar w:top="284" w:right="422" w:bottom="568" w:left="709" w:header="57" w:footer="34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9C0" w:rsidRDefault="009309C0" w:rsidP="00557FB3">
      <w:r>
        <w:separator/>
      </w:r>
    </w:p>
  </w:endnote>
  <w:endnote w:type="continuationSeparator" w:id="0">
    <w:p w:rsidR="009309C0" w:rsidRDefault="009309C0" w:rsidP="0055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3" w:rsidRDefault="009A37B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FB3" w:rsidRPr="00C71352" w:rsidRDefault="00C71352" w:rsidP="00C71352">
    <w:pPr>
      <w:jc w:val="center"/>
      <w:rPr>
        <w:lang w:val="en-US"/>
      </w:rPr>
    </w:pPr>
    <w:r>
      <w:rPr>
        <w:b/>
        <w:i/>
        <w:sz w:val="24"/>
        <w:szCs w:val="24"/>
      </w:rPr>
      <w:t>Инженерная служба (843)239-73-38, 8-800-2005-304</w:t>
    </w:r>
    <w:r>
      <w:rPr>
        <w:b/>
        <w:sz w:val="24"/>
        <w:szCs w:val="24"/>
      </w:rPr>
      <w:t xml:space="preserve"> </w:t>
    </w:r>
    <w:r>
      <w:rPr>
        <w:b/>
        <w:i/>
        <w:sz w:val="24"/>
        <w:szCs w:val="24"/>
      </w:rPr>
      <w:t>Круглосуточно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3" w:rsidRDefault="009A37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9C0" w:rsidRDefault="009309C0" w:rsidP="00557FB3">
      <w:r>
        <w:separator/>
      </w:r>
    </w:p>
  </w:footnote>
  <w:footnote w:type="continuationSeparator" w:id="0">
    <w:p w:rsidR="009309C0" w:rsidRDefault="009309C0" w:rsidP="0055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3" w:rsidRDefault="009A37B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3" w:rsidRDefault="009A37B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7B3" w:rsidRDefault="009A37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E38"/>
    <w:multiLevelType w:val="hybridMultilevel"/>
    <w:tmpl w:val="E46CB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A339D"/>
    <w:multiLevelType w:val="hybridMultilevel"/>
    <w:tmpl w:val="9E7223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8F01F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0701C43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541906D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C0"/>
    <w:rsid w:val="0002219E"/>
    <w:rsid w:val="00022ACB"/>
    <w:rsid w:val="000231BF"/>
    <w:rsid w:val="00052430"/>
    <w:rsid w:val="000628C1"/>
    <w:rsid w:val="00065EED"/>
    <w:rsid w:val="00086293"/>
    <w:rsid w:val="000A2C54"/>
    <w:rsid w:val="000A5C43"/>
    <w:rsid w:val="000B101A"/>
    <w:rsid w:val="000C5759"/>
    <w:rsid w:val="000C5C35"/>
    <w:rsid w:val="0010301D"/>
    <w:rsid w:val="00105591"/>
    <w:rsid w:val="00113DEB"/>
    <w:rsid w:val="00114B8A"/>
    <w:rsid w:val="00123331"/>
    <w:rsid w:val="00126AE6"/>
    <w:rsid w:val="001338AB"/>
    <w:rsid w:val="001369CB"/>
    <w:rsid w:val="001453CC"/>
    <w:rsid w:val="00166093"/>
    <w:rsid w:val="00171606"/>
    <w:rsid w:val="00184380"/>
    <w:rsid w:val="0018609F"/>
    <w:rsid w:val="001A6684"/>
    <w:rsid w:val="001B1E14"/>
    <w:rsid w:val="001C0DA4"/>
    <w:rsid w:val="001D2D4A"/>
    <w:rsid w:val="001E7DA6"/>
    <w:rsid w:val="002040C0"/>
    <w:rsid w:val="00204598"/>
    <w:rsid w:val="00207107"/>
    <w:rsid w:val="00210079"/>
    <w:rsid w:val="002379F7"/>
    <w:rsid w:val="002446E9"/>
    <w:rsid w:val="00245DB6"/>
    <w:rsid w:val="00261384"/>
    <w:rsid w:val="002817F2"/>
    <w:rsid w:val="00283177"/>
    <w:rsid w:val="0028333D"/>
    <w:rsid w:val="002C139D"/>
    <w:rsid w:val="002C31A6"/>
    <w:rsid w:val="002D2521"/>
    <w:rsid w:val="002D63F7"/>
    <w:rsid w:val="002E1BAF"/>
    <w:rsid w:val="002E740B"/>
    <w:rsid w:val="002F0D8E"/>
    <w:rsid w:val="002F4DB9"/>
    <w:rsid w:val="002F75A6"/>
    <w:rsid w:val="00300B8A"/>
    <w:rsid w:val="00315BB8"/>
    <w:rsid w:val="00320A7B"/>
    <w:rsid w:val="003371AB"/>
    <w:rsid w:val="00343204"/>
    <w:rsid w:val="00374280"/>
    <w:rsid w:val="00386D38"/>
    <w:rsid w:val="003A2755"/>
    <w:rsid w:val="003B5EDF"/>
    <w:rsid w:val="003D1A27"/>
    <w:rsid w:val="003F666D"/>
    <w:rsid w:val="00405625"/>
    <w:rsid w:val="004142D2"/>
    <w:rsid w:val="00426157"/>
    <w:rsid w:val="004271BD"/>
    <w:rsid w:val="0043324F"/>
    <w:rsid w:val="00465C6E"/>
    <w:rsid w:val="00467B04"/>
    <w:rsid w:val="004735E7"/>
    <w:rsid w:val="00483193"/>
    <w:rsid w:val="004C7778"/>
    <w:rsid w:val="004D4B45"/>
    <w:rsid w:val="004E27C0"/>
    <w:rsid w:val="004F0D6B"/>
    <w:rsid w:val="004F1ACC"/>
    <w:rsid w:val="0051483D"/>
    <w:rsid w:val="00514DAD"/>
    <w:rsid w:val="00516EE0"/>
    <w:rsid w:val="005221FA"/>
    <w:rsid w:val="00522CDD"/>
    <w:rsid w:val="00527A95"/>
    <w:rsid w:val="005430D6"/>
    <w:rsid w:val="00550E43"/>
    <w:rsid w:val="00553ACC"/>
    <w:rsid w:val="00557FB3"/>
    <w:rsid w:val="0056396F"/>
    <w:rsid w:val="00563F2C"/>
    <w:rsid w:val="00574198"/>
    <w:rsid w:val="00585DE4"/>
    <w:rsid w:val="005A48E9"/>
    <w:rsid w:val="005B4220"/>
    <w:rsid w:val="005D49C0"/>
    <w:rsid w:val="005E0A5B"/>
    <w:rsid w:val="00610503"/>
    <w:rsid w:val="0061707F"/>
    <w:rsid w:val="006230DD"/>
    <w:rsid w:val="00627AF4"/>
    <w:rsid w:val="00643D73"/>
    <w:rsid w:val="00656868"/>
    <w:rsid w:val="0065791D"/>
    <w:rsid w:val="00671A38"/>
    <w:rsid w:val="0067339D"/>
    <w:rsid w:val="006776B5"/>
    <w:rsid w:val="00677DE4"/>
    <w:rsid w:val="00681105"/>
    <w:rsid w:val="006819A8"/>
    <w:rsid w:val="006B096F"/>
    <w:rsid w:val="006C6F0D"/>
    <w:rsid w:val="006D33DA"/>
    <w:rsid w:val="006D60A8"/>
    <w:rsid w:val="006F41D9"/>
    <w:rsid w:val="00701121"/>
    <w:rsid w:val="00701436"/>
    <w:rsid w:val="00707674"/>
    <w:rsid w:val="00721912"/>
    <w:rsid w:val="00734A90"/>
    <w:rsid w:val="00772AAB"/>
    <w:rsid w:val="00777E8C"/>
    <w:rsid w:val="00784E7D"/>
    <w:rsid w:val="007963E6"/>
    <w:rsid w:val="007C7318"/>
    <w:rsid w:val="007D77C8"/>
    <w:rsid w:val="008022DD"/>
    <w:rsid w:val="00811AF2"/>
    <w:rsid w:val="008136E6"/>
    <w:rsid w:val="0081578B"/>
    <w:rsid w:val="00820211"/>
    <w:rsid w:val="00827E3F"/>
    <w:rsid w:val="00837ED3"/>
    <w:rsid w:val="00845EE6"/>
    <w:rsid w:val="008A7BFC"/>
    <w:rsid w:val="008B4C7E"/>
    <w:rsid w:val="008B7AC6"/>
    <w:rsid w:val="008C03A0"/>
    <w:rsid w:val="008D49B4"/>
    <w:rsid w:val="008D536E"/>
    <w:rsid w:val="008E267A"/>
    <w:rsid w:val="008F1EDB"/>
    <w:rsid w:val="008F22FE"/>
    <w:rsid w:val="008F2C0E"/>
    <w:rsid w:val="00902023"/>
    <w:rsid w:val="00903E76"/>
    <w:rsid w:val="009256C1"/>
    <w:rsid w:val="009309C0"/>
    <w:rsid w:val="00937880"/>
    <w:rsid w:val="00950EA5"/>
    <w:rsid w:val="00967F8D"/>
    <w:rsid w:val="00992C60"/>
    <w:rsid w:val="00994C10"/>
    <w:rsid w:val="009A37B3"/>
    <w:rsid w:val="009B7FEA"/>
    <w:rsid w:val="009D36E8"/>
    <w:rsid w:val="00A031F8"/>
    <w:rsid w:val="00A13443"/>
    <w:rsid w:val="00A1368B"/>
    <w:rsid w:val="00A34C41"/>
    <w:rsid w:val="00A441B5"/>
    <w:rsid w:val="00A562EF"/>
    <w:rsid w:val="00A6582E"/>
    <w:rsid w:val="00A72566"/>
    <w:rsid w:val="00A72D86"/>
    <w:rsid w:val="00A80F74"/>
    <w:rsid w:val="00A910D3"/>
    <w:rsid w:val="00A9236C"/>
    <w:rsid w:val="00A925AD"/>
    <w:rsid w:val="00A97FF9"/>
    <w:rsid w:val="00AB1C23"/>
    <w:rsid w:val="00AD746E"/>
    <w:rsid w:val="00AE651E"/>
    <w:rsid w:val="00AE79D6"/>
    <w:rsid w:val="00AF0156"/>
    <w:rsid w:val="00AF53F4"/>
    <w:rsid w:val="00B11EF3"/>
    <w:rsid w:val="00B1790F"/>
    <w:rsid w:val="00B2379F"/>
    <w:rsid w:val="00B238E6"/>
    <w:rsid w:val="00B2582B"/>
    <w:rsid w:val="00B71FFD"/>
    <w:rsid w:val="00B8264C"/>
    <w:rsid w:val="00B922E9"/>
    <w:rsid w:val="00B92FCF"/>
    <w:rsid w:val="00BB3C79"/>
    <w:rsid w:val="00BB7485"/>
    <w:rsid w:val="00BD4410"/>
    <w:rsid w:val="00BD60E3"/>
    <w:rsid w:val="00C02AAE"/>
    <w:rsid w:val="00C06FCB"/>
    <w:rsid w:val="00C21538"/>
    <w:rsid w:val="00C25AF6"/>
    <w:rsid w:val="00C30ACA"/>
    <w:rsid w:val="00C315BA"/>
    <w:rsid w:val="00C42FCE"/>
    <w:rsid w:val="00C50CA2"/>
    <w:rsid w:val="00C56867"/>
    <w:rsid w:val="00C71352"/>
    <w:rsid w:val="00CB3BCE"/>
    <w:rsid w:val="00CB7A56"/>
    <w:rsid w:val="00CC4D54"/>
    <w:rsid w:val="00CD297F"/>
    <w:rsid w:val="00CD666B"/>
    <w:rsid w:val="00CE303D"/>
    <w:rsid w:val="00CE6025"/>
    <w:rsid w:val="00CF6476"/>
    <w:rsid w:val="00D15188"/>
    <w:rsid w:val="00D20099"/>
    <w:rsid w:val="00D302E9"/>
    <w:rsid w:val="00D42B1C"/>
    <w:rsid w:val="00D45FE6"/>
    <w:rsid w:val="00D90AB0"/>
    <w:rsid w:val="00D972CB"/>
    <w:rsid w:val="00D979E8"/>
    <w:rsid w:val="00DA4E71"/>
    <w:rsid w:val="00DA6CF6"/>
    <w:rsid w:val="00DB1160"/>
    <w:rsid w:val="00DB6D5C"/>
    <w:rsid w:val="00DD462C"/>
    <w:rsid w:val="00DE057B"/>
    <w:rsid w:val="00DF404E"/>
    <w:rsid w:val="00E26B7F"/>
    <w:rsid w:val="00E503C9"/>
    <w:rsid w:val="00E55A46"/>
    <w:rsid w:val="00E60ACE"/>
    <w:rsid w:val="00E67180"/>
    <w:rsid w:val="00E8613C"/>
    <w:rsid w:val="00E93F1A"/>
    <w:rsid w:val="00E97C5D"/>
    <w:rsid w:val="00EA72B4"/>
    <w:rsid w:val="00EF5A64"/>
    <w:rsid w:val="00F04F04"/>
    <w:rsid w:val="00F2229B"/>
    <w:rsid w:val="00F269FD"/>
    <w:rsid w:val="00F3258D"/>
    <w:rsid w:val="00F3597E"/>
    <w:rsid w:val="00F36355"/>
    <w:rsid w:val="00F4742B"/>
    <w:rsid w:val="00F7577B"/>
    <w:rsid w:val="00F8424B"/>
    <w:rsid w:val="00F939DB"/>
    <w:rsid w:val="00FA7DB1"/>
    <w:rsid w:val="00FB2E60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DE6683-C48A-454C-A542-923775D0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24F"/>
  </w:style>
  <w:style w:type="paragraph" w:styleId="1">
    <w:name w:val="heading 1"/>
    <w:basedOn w:val="10"/>
    <w:next w:val="10"/>
    <w:qFormat/>
    <w:rsid w:val="0043324F"/>
    <w:pPr>
      <w:keepNext/>
      <w:spacing w:line="240" w:lineRule="atLeast"/>
      <w:outlineLvl w:val="0"/>
    </w:pPr>
    <w:rPr>
      <w:sz w:val="24"/>
    </w:rPr>
  </w:style>
  <w:style w:type="paragraph" w:styleId="2">
    <w:name w:val="heading 2"/>
    <w:basedOn w:val="a"/>
    <w:next w:val="a"/>
    <w:qFormat/>
    <w:rsid w:val="0043324F"/>
    <w:pPr>
      <w:keepNext/>
      <w:widowControl w:val="0"/>
      <w:spacing w:before="20" w:line="360" w:lineRule="auto"/>
      <w:jc w:val="both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3324F"/>
    <w:rPr>
      <w:snapToGrid w:val="0"/>
    </w:rPr>
  </w:style>
  <w:style w:type="character" w:customStyle="1" w:styleId="11">
    <w:name w:val="Основной шрифт абзаца1"/>
    <w:rsid w:val="0043324F"/>
  </w:style>
  <w:style w:type="paragraph" w:styleId="a3">
    <w:name w:val="Balloon Text"/>
    <w:basedOn w:val="a"/>
    <w:semiHidden/>
    <w:rsid w:val="00820211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0B101A"/>
    <w:rPr>
      <w:snapToGrid w:val="0"/>
    </w:rPr>
  </w:style>
  <w:style w:type="table" w:styleId="a4">
    <w:name w:val="Table Grid"/>
    <w:basedOn w:val="a1"/>
    <w:rsid w:val="001C0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2"/>
    <w:rsid w:val="001E7DA6"/>
    <w:rPr>
      <w:snapToGrid w:val="0"/>
    </w:rPr>
  </w:style>
  <w:style w:type="paragraph" w:styleId="a5">
    <w:name w:val="header"/>
    <w:basedOn w:val="a"/>
    <w:link w:val="a6"/>
    <w:rsid w:val="00557FB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57FB3"/>
  </w:style>
  <w:style w:type="paragraph" w:styleId="a7">
    <w:name w:val="footer"/>
    <w:basedOn w:val="a"/>
    <w:link w:val="a8"/>
    <w:rsid w:val="00557FB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557FB3"/>
  </w:style>
  <w:style w:type="paragraph" w:styleId="a9">
    <w:name w:val="List Paragraph"/>
    <w:basedOn w:val="a"/>
    <w:uiPriority w:val="34"/>
    <w:qFormat/>
    <w:rsid w:val="00AE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bb-win.akbars.ru\Common\&#1054;&#1073;&#1084;&#1077;&#1085;%20&#1092;&#1072;&#1081;&#1083;&#1072;&#1084;&#1080;\&#1054;&#1060;%20&#1069;&#1082;&#1074;&#1072;&#1081;&#1088;&#1080;&#1085;&#1075;&#1086;&#1074;&#1086;&#1077;%20&#1086;&#1073;&#1086;&#1088;&#1091;&#1076;&#1086;&#1074;&#1072;&#1085;&#1080;&#1077;\&#1054;&#1073;&#1097;&#1072;&#1103;\&#1063;&#1090;&#1077;&#1085;&#1080;&#1077;%20-%20&#1042;&#1089;&#1077;\&#1058;&#1077;&#1088;&#1084;&#1080;&#1085;&#1072;&#1083;&#1099;\&#1064;&#1072;&#1073;&#1083;&#1086;&#1085;&#1099;\&#1091;&#1089;&#1090;&#1072;&#1085;&#1086;&#1074;&#1082;&#1072;\Vx510_Vx520_Pinpad@&#1091;&#1089;&#1090;&#1072;&#1085;&#1086;&#107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6A43A7-74CC-4591-B9E0-FDF73C46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Vx510_Vx520_Pinpad@установка</Template>
  <TotalTime>1</TotalTime>
  <Pages>2</Pages>
  <Words>336</Words>
  <Characters>3137</Characters>
  <Application>Microsoft Office Word</Application>
  <DocSecurity>0</DocSecurity>
  <Lines>26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 № 1</vt:lpstr>
    </vt:vector>
  </TitlesOfParts>
  <Company>abb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 № 1</dc:title>
  <dc:creator>Федотова Анастасия Сергеевна</dc:creator>
  <cp:lastModifiedBy>Чернов Михаил Леонидович</cp:lastModifiedBy>
  <cp:revision>3</cp:revision>
  <cp:lastPrinted>2013-01-21T06:57:00Z</cp:lastPrinted>
  <dcterms:created xsi:type="dcterms:W3CDTF">2020-03-17T12:05:00Z</dcterms:created>
  <dcterms:modified xsi:type="dcterms:W3CDTF">2020-04-03T08:51:00Z</dcterms:modified>
</cp:coreProperties>
</file>